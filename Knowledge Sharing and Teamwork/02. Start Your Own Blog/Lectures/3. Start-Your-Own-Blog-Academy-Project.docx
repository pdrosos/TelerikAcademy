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D8" w:rsidRDefault="00CD4CEA" w:rsidP="00547F80">
      <w:pPr>
        <w:pStyle w:val="Heading1"/>
      </w:pPr>
      <w:r>
        <w:t>Start Your Own Blog</w:t>
      </w:r>
    </w:p>
    <w:p w:rsidR="00942F0D" w:rsidRDefault="00547F80" w:rsidP="00547F80">
      <w:r>
        <w:t xml:space="preserve">Your task is to </w:t>
      </w:r>
      <w:r w:rsidR="00DD7CB1" w:rsidRPr="00A9581A">
        <w:rPr>
          <w:b/>
        </w:rPr>
        <w:t>create your own blog</w:t>
      </w:r>
      <w:r w:rsidR="00C57DA9" w:rsidRPr="00A9581A">
        <w:rPr>
          <w:b/>
        </w:rPr>
        <w:t>, post few technical articles and add links to Telerik Software Academy</w:t>
      </w:r>
      <w:r w:rsidR="00C57DA9">
        <w:t>.</w:t>
      </w:r>
      <w:r w:rsidR="00704B48">
        <w:t xml:space="preserve"> Your blog should be active at least few months, ideally more long-term. You should post technical and other articles and backlinks to Telerik Academy and its affiliated sites.</w:t>
      </w:r>
    </w:p>
    <w:p w:rsidR="005D778D" w:rsidRDefault="00942F0D" w:rsidP="00547F80">
      <w:r>
        <w:t>If you already have a blog, you could use it instead of creating a new one.</w:t>
      </w:r>
    </w:p>
    <w:p w:rsidR="00DD7CB1" w:rsidRDefault="00DD7CB1" w:rsidP="00DD7CB1">
      <w:pPr>
        <w:pStyle w:val="Heading2"/>
      </w:pPr>
      <w:r>
        <w:t>Blog Hosting Options</w:t>
      </w:r>
    </w:p>
    <w:p w:rsidR="00DD7CB1" w:rsidRDefault="00DD7CB1" w:rsidP="00DD7CB1">
      <w:r>
        <w:t>There are several blog hosting options you may use.</w:t>
      </w:r>
      <w:r w:rsidR="009746DA">
        <w:t xml:space="preserve"> You may watch the "CMS Systems and WordPress" video from </w:t>
      </w:r>
      <w:hyperlink r:id="rId7" w:history="1">
        <w:r w:rsidR="009746DA" w:rsidRPr="009746DA">
          <w:rPr>
            <w:rStyle w:val="Hyperlink"/>
          </w:rPr>
          <w:t>our SEO course</w:t>
        </w:r>
      </w:hyperlink>
      <w:r w:rsidR="009746DA">
        <w:t>.</w:t>
      </w:r>
    </w:p>
    <w:p w:rsidR="00DD7CB1" w:rsidRDefault="00DD7CB1" w:rsidP="00DD7CB1">
      <w:pPr>
        <w:pStyle w:val="Heading3"/>
      </w:pPr>
      <w:r>
        <w:t>Public Blog Hosting Service</w:t>
      </w:r>
      <w:r w:rsidR="002F2BEE">
        <w:t>s</w:t>
      </w:r>
    </w:p>
    <w:p w:rsidR="00DD7CB1" w:rsidRDefault="00DD7CB1" w:rsidP="00DD7CB1">
      <w:r>
        <w:t>There are numerous public free blog hosting providers. Some popular blog hosting services:</w:t>
      </w:r>
    </w:p>
    <w:p w:rsidR="00E9250C" w:rsidRDefault="00E9250C" w:rsidP="00E9250C">
      <w:pPr>
        <w:numPr>
          <w:ilvl w:val="0"/>
          <w:numId w:val="17"/>
        </w:numPr>
      </w:pPr>
      <w:r>
        <w:t>Wordpress.com – strong WordPress-based platform, very powerful</w:t>
      </w:r>
    </w:p>
    <w:p w:rsidR="00DD7CB1" w:rsidRDefault="00DD7CB1" w:rsidP="00DD7CB1">
      <w:pPr>
        <w:numPr>
          <w:ilvl w:val="0"/>
          <w:numId w:val="17"/>
        </w:numPr>
      </w:pPr>
      <w:r>
        <w:t>Blogger.com / Blogspot.com</w:t>
      </w:r>
      <w:r w:rsidR="00C54F51">
        <w:t xml:space="preserve"> – very popular, easy-to-use, limited control over the content</w:t>
      </w:r>
    </w:p>
    <w:p w:rsidR="00DD7CB1" w:rsidRDefault="00DD7CB1" w:rsidP="00DD7CB1">
      <w:pPr>
        <w:numPr>
          <w:ilvl w:val="0"/>
          <w:numId w:val="17"/>
        </w:numPr>
      </w:pPr>
      <w:r>
        <w:t>T</w:t>
      </w:r>
      <w:r w:rsidRPr="00DD7CB1">
        <w:t>umblr.com</w:t>
      </w:r>
    </w:p>
    <w:p w:rsidR="00C54F51" w:rsidRPr="00EA11B2" w:rsidRDefault="00C54F51" w:rsidP="00C54F51">
      <w:pPr>
        <w:numPr>
          <w:ilvl w:val="0"/>
          <w:numId w:val="17"/>
        </w:numPr>
      </w:pPr>
      <w:r>
        <w:t>P</w:t>
      </w:r>
      <w:r w:rsidRPr="00C54F51">
        <w:t>osterous.com</w:t>
      </w:r>
    </w:p>
    <w:p w:rsidR="00EA11B2" w:rsidRDefault="00EA11B2" w:rsidP="00C54F51">
      <w:pPr>
        <w:numPr>
          <w:ilvl w:val="0"/>
          <w:numId w:val="17"/>
        </w:numPr>
      </w:pPr>
      <w:r>
        <w:t>Livejournal.com</w:t>
      </w:r>
    </w:p>
    <w:p w:rsidR="00C54F51" w:rsidRPr="00DD7CB1" w:rsidRDefault="00C54F51" w:rsidP="00DD7CB1">
      <w:pPr>
        <w:numPr>
          <w:ilvl w:val="0"/>
          <w:numId w:val="17"/>
        </w:numPr>
      </w:pPr>
      <w:r>
        <w:t>Glog.bg</w:t>
      </w:r>
    </w:p>
    <w:p w:rsidR="00C54F51" w:rsidRDefault="00C54F51" w:rsidP="00C54F51">
      <w:pPr>
        <w:pStyle w:val="Heading3"/>
      </w:pPr>
      <w:r>
        <w:t>Own Domain + Hosting + WordPress</w:t>
      </w:r>
    </w:p>
    <w:p w:rsidR="00C54F51" w:rsidRDefault="00C54F51" w:rsidP="00C54F51">
      <w:r>
        <w:t>You could purchase your own domain + web hosting and install your own blog platform.</w:t>
      </w:r>
    </w:p>
    <w:p w:rsidR="00C54F51" w:rsidRDefault="00C54F51" w:rsidP="00C54F51">
      <w:pPr>
        <w:pStyle w:val="Heading3"/>
      </w:pPr>
      <w:r>
        <w:t>Recommended Hosting Providers</w:t>
      </w:r>
    </w:p>
    <w:p w:rsidR="00C54F51" w:rsidRDefault="00C54F51" w:rsidP="00C54F51">
      <w:pPr>
        <w:numPr>
          <w:ilvl w:val="0"/>
          <w:numId w:val="18"/>
        </w:numPr>
      </w:pPr>
      <w:r>
        <w:t>SuperHosting.bg</w:t>
      </w:r>
    </w:p>
    <w:p w:rsidR="00C54F51" w:rsidRPr="00C56FE8" w:rsidRDefault="00C54F51" w:rsidP="00C54F51">
      <w:pPr>
        <w:numPr>
          <w:ilvl w:val="1"/>
          <w:numId w:val="18"/>
        </w:numPr>
      </w:pPr>
      <w:r w:rsidRPr="00C56FE8">
        <w:t>Free hosting on subdomain</w:t>
      </w:r>
      <w:r w:rsidR="00EA11B2" w:rsidRPr="00C56FE8">
        <w:t xml:space="preserve"> </w:t>
      </w:r>
      <w:r w:rsidRPr="00C56FE8">
        <w:t>(ask the trainers)</w:t>
      </w:r>
    </w:p>
    <w:p w:rsidR="00C54F51" w:rsidRPr="00C56FE8" w:rsidRDefault="00C54F51" w:rsidP="00C54F51">
      <w:pPr>
        <w:numPr>
          <w:ilvl w:val="1"/>
          <w:numId w:val="18"/>
        </w:numPr>
      </w:pPr>
      <w:r w:rsidRPr="00C56FE8">
        <w:t>70% discount for paid hosting</w:t>
      </w:r>
      <w:r w:rsidR="00EA11B2" w:rsidRPr="00C56FE8">
        <w:t xml:space="preserve"> on your own domain</w:t>
      </w:r>
      <w:r w:rsidRPr="00C56FE8">
        <w:t xml:space="preserve"> </w:t>
      </w:r>
      <w:r w:rsidR="00EA11B2" w:rsidRPr="00C56FE8">
        <w:t>(ask the trainers)</w:t>
      </w:r>
    </w:p>
    <w:p w:rsidR="00C54F51" w:rsidRPr="00C56FE8" w:rsidRDefault="00C54F51" w:rsidP="00C54F51">
      <w:pPr>
        <w:numPr>
          <w:ilvl w:val="0"/>
          <w:numId w:val="18"/>
        </w:numPr>
      </w:pPr>
      <w:r w:rsidRPr="00C56FE8">
        <w:t>ICN.bg</w:t>
      </w:r>
    </w:p>
    <w:p w:rsidR="00EA11B2" w:rsidRPr="00C56FE8" w:rsidRDefault="00EA11B2" w:rsidP="006D4C72">
      <w:pPr>
        <w:numPr>
          <w:ilvl w:val="1"/>
          <w:numId w:val="18"/>
        </w:numPr>
      </w:pPr>
      <w:r w:rsidRPr="00C56FE8">
        <w:t>Free hosting on subdomain (ask the trainers)</w:t>
      </w:r>
    </w:p>
    <w:p w:rsidR="00F64D9D" w:rsidRPr="00C56FE8" w:rsidRDefault="00F64D9D" w:rsidP="00F64D9D">
      <w:pPr>
        <w:numPr>
          <w:ilvl w:val="0"/>
          <w:numId w:val="18"/>
        </w:numPr>
      </w:pPr>
      <w:r>
        <w:t>Host</w:t>
      </w:r>
      <w:r w:rsidRPr="00C56FE8">
        <w:t>.bg</w:t>
      </w:r>
    </w:p>
    <w:p w:rsidR="00F64D9D" w:rsidRPr="00C56FE8" w:rsidRDefault="00F64D9D" w:rsidP="00F64D9D">
      <w:pPr>
        <w:numPr>
          <w:ilvl w:val="1"/>
          <w:numId w:val="18"/>
        </w:numPr>
      </w:pPr>
      <w:r w:rsidRPr="00C56FE8">
        <w:t>Free hosting on subdomain (ask the trainers)</w:t>
      </w:r>
    </w:p>
    <w:p w:rsidR="00C54F51" w:rsidRDefault="00EA11B2" w:rsidP="00C54F51">
      <w:pPr>
        <w:numPr>
          <w:ilvl w:val="0"/>
          <w:numId w:val="18"/>
        </w:numPr>
      </w:pPr>
      <w:r>
        <w:t>PHPFog.com</w:t>
      </w:r>
    </w:p>
    <w:p w:rsidR="00EA11B2" w:rsidRDefault="00EA11B2" w:rsidP="00EA11B2">
      <w:pPr>
        <w:numPr>
          <w:ilvl w:val="1"/>
          <w:numId w:val="18"/>
        </w:numPr>
      </w:pPr>
      <w:r>
        <w:t>Free shared hosting on subdomain (no time limit)</w:t>
      </w:r>
    </w:p>
    <w:p w:rsidR="00EA11B2" w:rsidRDefault="00EA11B2" w:rsidP="00EA11B2">
      <w:pPr>
        <w:pStyle w:val="Heading3"/>
      </w:pPr>
      <w:r>
        <w:t>Recommended Blogging Platforms</w:t>
      </w:r>
    </w:p>
    <w:p w:rsidR="00EA11B2" w:rsidRPr="00EA11B2" w:rsidRDefault="00EA11B2" w:rsidP="00EA11B2">
      <w:pPr>
        <w:numPr>
          <w:ilvl w:val="0"/>
          <w:numId w:val="19"/>
        </w:numPr>
      </w:pPr>
      <w:r w:rsidRPr="00EA11B2">
        <w:rPr>
          <w:b/>
        </w:rPr>
        <w:t>WordPress</w:t>
      </w:r>
      <w:r>
        <w:t xml:space="preserve"> – the world's #1 blogging software platform, easy-to-use, huge community, and thousands free themes, plugins, etc.</w:t>
      </w:r>
    </w:p>
    <w:p w:rsidR="00EA11B2" w:rsidRDefault="0090034B" w:rsidP="00EA11B2">
      <w:pPr>
        <w:numPr>
          <w:ilvl w:val="0"/>
          <w:numId w:val="19"/>
        </w:numPr>
      </w:pPr>
      <w:r w:rsidRPr="0090034B">
        <w:rPr>
          <w:b/>
        </w:rPr>
        <w:t>MovableType</w:t>
      </w:r>
      <w:r>
        <w:t xml:space="preserve"> – a leading</w:t>
      </w:r>
      <w:r w:rsidR="003D2B37">
        <w:t xml:space="preserve"> blogging and content publishing platform</w:t>
      </w:r>
    </w:p>
    <w:p w:rsidR="003D2B37" w:rsidRPr="00EA11B2" w:rsidRDefault="003D2B37" w:rsidP="00EA11B2">
      <w:pPr>
        <w:numPr>
          <w:ilvl w:val="0"/>
          <w:numId w:val="19"/>
        </w:numPr>
      </w:pPr>
      <w:r>
        <w:rPr>
          <w:b/>
        </w:rPr>
        <w:lastRenderedPageBreak/>
        <w:t>Sitefinity</w:t>
      </w:r>
      <w:r>
        <w:t xml:space="preserve"> – a leading .NET based CMS system</w:t>
      </w:r>
      <w:r w:rsidR="00942F0D">
        <w:t xml:space="preserve"> + Blog</w:t>
      </w:r>
    </w:p>
    <w:p w:rsidR="00F74C25" w:rsidRDefault="00F74C25" w:rsidP="00F74C25">
      <w:pPr>
        <w:pStyle w:val="Heading3"/>
      </w:pPr>
      <w:r>
        <w:t>Blog Themes</w:t>
      </w:r>
    </w:p>
    <w:p w:rsidR="00F74C25" w:rsidRDefault="00F74C25" w:rsidP="00F74C25">
      <w:r>
        <w:t xml:space="preserve">You may use the built-in blog themes provided by your blog hosting platform / service. Optionally you may </w:t>
      </w:r>
      <w:r w:rsidR="00942F0D">
        <w:t xml:space="preserve">design and </w:t>
      </w:r>
      <w:r>
        <w:t>develop your own custom theme.</w:t>
      </w:r>
    </w:p>
    <w:p w:rsidR="00943E04" w:rsidRDefault="00943E04" w:rsidP="00943E04">
      <w:r>
        <w:t>In case you prefer WordPress, you may be interested to try the following high-quality free themes:</w:t>
      </w:r>
    </w:p>
    <w:p w:rsidR="00943E04" w:rsidRDefault="00943E04" w:rsidP="00556A6F">
      <w:pPr>
        <w:numPr>
          <w:ilvl w:val="0"/>
          <w:numId w:val="29"/>
        </w:numPr>
        <w:spacing w:before="60" w:after="60"/>
        <w:ind w:left="714" w:hanging="357"/>
      </w:pPr>
      <w:r>
        <w:t xml:space="preserve">Boldy – </w:t>
      </w:r>
      <w:hyperlink r:id="rId8" w:history="1">
        <w:r w:rsidRPr="00146CC3">
          <w:rPr>
            <w:rStyle w:val="Hyperlink"/>
          </w:rPr>
          <w:t>http://wordpress.site5.net/boldy/</w:t>
        </w:r>
      </w:hyperlink>
    </w:p>
    <w:p w:rsidR="00943E04" w:rsidRDefault="00943E04" w:rsidP="00556A6F">
      <w:pPr>
        <w:numPr>
          <w:ilvl w:val="0"/>
          <w:numId w:val="29"/>
        </w:numPr>
        <w:spacing w:before="60" w:after="60"/>
        <w:ind w:left="714" w:hanging="357"/>
      </w:pPr>
      <w:r>
        <w:t xml:space="preserve">Snowblind – </w:t>
      </w:r>
      <w:hyperlink r:id="rId9" w:history="1">
        <w:r w:rsidRPr="00146CC3">
          <w:rPr>
            <w:rStyle w:val="Hyperlink"/>
          </w:rPr>
          <w:t>http://wordpress.org/extend/themes/snowblind</w:t>
        </w:r>
      </w:hyperlink>
    </w:p>
    <w:p w:rsidR="00943E04" w:rsidRDefault="00943E04" w:rsidP="00556A6F">
      <w:pPr>
        <w:numPr>
          <w:ilvl w:val="0"/>
          <w:numId w:val="29"/>
        </w:numPr>
        <w:spacing w:before="60" w:after="60"/>
        <w:ind w:left="714" w:hanging="357"/>
      </w:pPr>
      <w:r>
        <w:t xml:space="preserve">Ashford – </w:t>
      </w:r>
      <w:hyperlink r:id="rId10" w:history="1">
        <w:r w:rsidRPr="00146CC3">
          <w:rPr>
            <w:rStyle w:val="Hyperlink"/>
          </w:rPr>
          <w:t>http://ashford.turtleinteractive.com</w:t>
        </w:r>
      </w:hyperlink>
    </w:p>
    <w:p w:rsidR="00943E04" w:rsidRDefault="00943E04" w:rsidP="00556A6F">
      <w:pPr>
        <w:numPr>
          <w:ilvl w:val="0"/>
          <w:numId w:val="29"/>
        </w:numPr>
        <w:spacing w:before="60" w:after="60"/>
        <w:ind w:left="714" w:hanging="357"/>
      </w:pPr>
      <w:r>
        <w:t xml:space="preserve">Natura – </w:t>
      </w:r>
      <w:hyperlink r:id="rId11" w:history="1">
        <w:r w:rsidRPr="00146CC3">
          <w:rPr>
            <w:rStyle w:val="Hyperlink"/>
          </w:rPr>
          <w:t>http://newwpthemes.com/natura-free-wordpress-theme/</w:t>
        </w:r>
      </w:hyperlink>
    </w:p>
    <w:p w:rsidR="00943E04" w:rsidRDefault="00943E04" w:rsidP="00556A6F">
      <w:pPr>
        <w:numPr>
          <w:ilvl w:val="0"/>
          <w:numId w:val="29"/>
        </w:numPr>
        <w:spacing w:before="60" w:after="60"/>
        <w:ind w:left="714" w:hanging="357"/>
      </w:pPr>
      <w:r>
        <w:t xml:space="preserve">ZBench – </w:t>
      </w:r>
      <w:hyperlink r:id="rId12" w:history="1">
        <w:r w:rsidRPr="00146CC3">
          <w:rPr>
            <w:rStyle w:val="Hyperlink"/>
          </w:rPr>
          <w:t>http://wordpress.org/extend/themes/zbench</w:t>
        </w:r>
      </w:hyperlink>
    </w:p>
    <w:p w:rsidR="00943E04" w:rsidRDefault="00943E04" w:rsidP="00556A6F">
      <w:pPr>
        <w:numPr>
          <w:ilvl w:val="0"/>
          <w:numId w:val="29"/>
        </w:numPr>
        <w:spacing w:before="60" w:after="60"/>
        <w:ind w:left="714" w:hanging="357"/>
      </w:pPr>
      <w:r>
        <w:t xml:space="preserve">Bueno – </w:t>
      </w:r>
      <w:hyperlink r:id="rId13" w:history="1">
        <w:r w:rsidRPr="00146CC3">
          <w:rPr>
            <w:rStyle w:val="Hyperlink"/>
          </w:rPr>
          <w:t>http://www.woothemes.com/2009/11/bueno/</w:t>
        </w:r>
      </w:hyperlink>
    </w:p>
    <w:p w:rsidR="00943E04" w:rsidRPr="00184EBB" w:rsidRDefault="00943E04" w:rsidP="00556A6F">
      <w:pPr>
        <w:numPr>
          <w:ilvl w:val="0"/>
          <w:numId w:val="29"/>
        </w:numPr>
        <w:spacing w:before="60" w:after="60"/>
        <w:ind w:left="714" w:hanging="357"/>
      </w:pPr>
      <w:r>
        <w:t xml:space="preserve">IFeature – </w:t>
      </w:r>
      <w:hyperlink r:id="rId14" w:history="1">
        <w:r w:rsidRPr="00146CC3">
          <w:rPr>
            <w:rStyle w:val="Hyperlink"/>
          </w:rPr>
          <w:t>http://wordpress.org/extend/themes/ifeature</w:t>
        </w:r>
      </w:hyperlink>
    </w:p>
    <w:p w:rsidR="00184EBB" w:rsidRPr="00184EBB" w:rsidRDefault="00184EBB" w:rsidP="00556A6F">
      <w:pPr>
        <w:numPr>
          <w:ilvl w:val="0"/>
          <w:numId w:val="29"/>
        </w:numPr>
        <w:spacing w:before="60" w:after="60"/>
        <w:ind w:left="714" w:hanging="357"/>
      </w:pPr>
      <w:r>
        <w:t xml:space="preserve">Skeleton – </w:t>
      </w:r>
      <w:hyperlink r:id="rId15" w:history="1">
        <w:r w:rsidRPr="005602B4">
          <w:rPr>
            <w:rStyle w:val="Hyperlink"/>
          </w:rPr>
          <w:t>http://demos.simplethemes.com/skeleton</w:t>
        </w:r>
      </w:hyperlink>
    </w:p>
    <w:p w:rsidR="00184EBB" w:rsidRPr="00184EBB" w:rsidRDefault="00184EBB" w:rsidP="00556A6F">
      <w:pPr>
        <w:numPr>
          <w:ilvl w:val="0"/>
          <w:numId w:val="29"/>
        </w:numPr>
        <w:spacing w:before="60" w:after="60"/>
        <w:ind w:left="714" w:hanging="357"/>
      </w:pPr>
      <w:r>
        <w:t xml:space="preserve">iTheme2 – </w:t>
      </w:r>
      <w:hyperlink r:id="rId16" w:history="1">
        <w:r w:rsidRPr="005602B4">
          <w:rPr>
            <w:rStyle w:val="Hyperlink"/>
          </w:rPr>
          <w:t>http://themify.me/themes/itheme2</w:t>
        </w:r>
      </w:hyperlink>
    </w:p>
    <w:p w:rsidR="00184EBB" w:rsidRPr="00184EBB" w:rsidRDefault="00184EBB" w:rsidP="00556A6F">
      <w:pPr>
        <w:numPr>
          <w:ilvl w:val="0"/>
          <w:numId w:val="29"/>
        </w:numPr>
        <w:spacing w:before="60" w:after="60"/>
        <w:ind w:left="714" w:hanging="357"/>
      </w:pPr>
      <w:r>
        <w:t xml:space="preserve">Busby – </w:t>
      </w:r>
      <w:hyperlink r:id="rId17" w:history="1">
        <w:r w:rsidRPr="005602B4">
          <w:rPr>
            <w:rStyle w:val="Hyperlink"/>
          </w:rPr>
          <w:t>http://wplift.com/themes/busby</w:t>
        </w:r>
      </w:hyperlink>
    </w:p>
    <w:p w:rsidR="00184EBB" w:rsidRPr="00F74C25" w:rsidRDefault="00184EBB" w:rsidP="00556A6F">
      <w:pPr>
        <w:numPr>
          <w:ilvl w:val="0"/>
          <w:numId w:val="29"/>
        </w:numPr>
        <w:spacing w:before="60" w:after="60"/>
        <w:ind w:left="714" w:hanging="357"/>
      </w:pPr>
      <w:r w:rsidRPr="00184EBB">
        <w:t>LANDA</w:t>
      </w:r>
      <w:r>
        <w:rPr>
          <w:lang w:val="bg-BG"/>
        </w:rPr>
        <w:t xml:space="preserve"> </w:t>
      </w:r>
      <w:r>
        <w:rPr>
          <w:lang w:val="bg-BG"/>
        </w:rPr>
        <w:softHyphen/>
        <w:t xml:space="preserve">– </w:t>
      </w:r>
      <w:hyperlink r:id="rId18" w:history="1">
        <w:r w:rsidRPr="00184EBB">
          <w:rPr>
            <w:rStyle w:val="Hyperlink"/>
          </w:rPr>
          <w:t>http://newwpthemes.com/landa-free-wordpress-theme/</w:t>
        </w:r>
      </w:hyperlink>
    </w:p>
    <w:p w:rsidR="00F74C25" w:rsidRDefault="00F74C25" w:rsidP="00F74C25">
      <w:pPr>
        <w:pStyle w:val="Heading2"/>
      </w:pPr>
      <w:r>
        <w:t>Publishing Your Blog Content</w:t>
      </w:r>
    </w:p>
    <w:p w:rsidR="00613422" w:rsidRPr="00613422" w:rsidRDefault="00613422" w:rsidP="00613422">
      <w:r>
        <w:t>Your blog should be active, at least for few months.</w:t>
      </w:r>
    </w:p>
    <w:p w:rsidR="00613422" w:rsidRDefault="008F2F87" w:rsidP="00613422">
      <w:pPr>
        <w:numPr>
          <w:ilvl w:val="0"/>
          <w:numId w:val="20"/>
        </w:numPr>
      </w:pPr>
      <w:r>
        <w:t xml:space="preserve">You should write at least </w:t>
      </w:r>
      <w:r w:rsidR="00613422">
        <w:t>2</w:t>
      </w:r>
      <w:r>
        <w:t xml:space="preserve"> articles monthly</w:t>
      </w:r>
    </w:p>
    <w:p w:rsidR="00613422" w:rsidRDefault="00613422" w:rsidP="00613422">
      <w:pPr>
        <w:numPr>
          <w:ilvl w:val="0"/>
          <w:numId w:val="20"/>
        </w:numPr>
      </w:pPr>
      <w:r>
        <w:t>You may post in Bulgarian or in English</w:t>
      </w:r>
      <w:r w:rsidR="00D026A2">
        <w:t xml:space="preserve"> or in both languages (mix)</w:t>
      </w:r>
    </w:p>
    <w:p w:rsidR="00613422" w:rsidRDefault="00613422" w:rsidP="00613422">
      <w:pPr>
        <w:numPr>
          <w:ilvl w:val="0"/>
          <w:numId w:val="20"/>
        </w:numPr>
      </w:pPr>
      <w:r>
        <w:t>You may post technical and other (e.g. personal) articles</w:t>
      </w:r>
    </w:p>
    <w:p w:rsidR="00D026A2" w:rsidRDefault="00D026A2" w:rsidP="00D026A2">
      <w:pPr>
        <w:pStyle w:val="Heading3"/>
      </w:pPr>
      <w:r>
        <w:t>What to Blog About?</w:t>
      </w:r>
    </w:p>
    <w:p w:rsidR="001251B2" w:rsidRDefault="001251B2" w:rsidP="001251B2">
      <w:r>
        <w:t xml:space="preserve">Your blog content should be related to mainly to IT, technology, software development and computer programming. It may also include some personal stories (if you want). </w:t>
      </w:r>
      <w:r w:rsidR="00D026A2">
        <w:t>Ideas for blogging:</w:t>
      </w:r>
    </w:p>
    <w:p w:rsidR="00D026A2" w:rsidRDefault="00D026A2" w:rsidP="00D026A2">
      <w:pPr>
        <w:numPr>
          <w:ilvl w:val="0"/>
          <w:numId w:val="33"/>
        </w:numPr>
      </w:pPr>
      <w:r>
        <w:t>Blog about your favorite programs you developed during the course</w:t>
      </w:r>
      <w:r w:rsidR="000E226C">
        <w:t>s in the Academy</w:t>
      </w:r>
      <w:r>
        <w:t xml:space="preserve"> (e.g. if you wrote your own "Snake" game or "Tetris" game</w:t>
      </w:r>
      <w:r w:rsidR="000E226C">
        <w:t>,</w:t>
      </w:r>
      <w:r>
        <w:t xml:space="preserve"> blog about it).</w:t>
      </w:r>
    </w:p>
    <w:p w:rsidR="00D026A2" w:rsidRDefault="00D026A2" w:rsidP="00D026A2">
      <w:pPr>
        <w:numPr>
          <w:ilvl w:val="0"/>
          <w:numId w:val="33"/>
        </w:numPr>
      </w:pPr>
      <w:r>
        <w:t>Blog about your most interesting C# programs in the C# course.</w:t>
      </w:r>
    </w:p>
    <w:p w:rsidR="00D026A2" w:rsidRDefault="00D026A2" w:rsidP="00D026A2">
      <w:pPr>
        <w:numPr>
          <w:ilvl w:val="0"/>
          <w:numId w:val="33"/>
        </w:numPr>
      </w:pPr>
      <w:r>
        <w:t xml:space="preserve">Blog about upcoming events, e.g. the .NET user group's seminars, </w:t>
      </w:r>
      <w:r w:rsidR="000E226C">
        <w:t xml:space="preserve">upcoming courses, </w:t>
      </w:r>
      <w:r>
        <w:t xml:space="preserve">upcoming </w:t>
      </w:r>
      <w:r w:rsidR="000E226C">
        <w:t xml:space="preserve">tests and </w:t>
      </w:r>
      <w:r>
        <w:t>exams, upcoming webinars, new versions of .NET, Windows 8, Visual Studio, …</w:t>
      </w:r>
    </w:p>
    <w:p w:rsidR="00D026A2" w:rsidRDefault="00D026A2" w:rsidP="000E226C">
      <w:pPr>
        <w:numPr>
          <w:ilvl w:val="0"/>
          <w:numId w:val="33"/>
        </w:numPr>
      </w:pPr>
      <w:r>
        <w:t>Blog about the academy – your experience at Telerik Academy. Be honest in your story. Explain the positives and negatives.</w:t>
      </w:r>
      <w:r w:rsidR="000E226C">
        <w:t xml:space="preserve"> Fair thoughts are more valuable than too </w:t>
      </w:r>
      <w:r w:rsidR="000E226C" w:rsidRPr="000E226C">
        <w:t>vaunt</w:t>
      </w:r>
      <w:r w:rsidR="000E226C">
        <w:rPr>
          <w:lang w:val="bg-BG"/>
        </w:rPr>
        <w:t xml:space="preserve"> </w:t>
      </w:r>
      <w:r w:rsidR="000E226C">
        <w:t>words.</w:t>
      </w:r>
    </w:p>
    <w:p w:rsidR="00D026A2" w:rsidRDefault="000E226C" w:rsidP="00D026A2">
      <w:pPr>
        <w:numPr>
          <w:ilvl w:val="0"/>
          <w:numId w:val="33"/>
        </w:numPr>
      </w:pPr>
      <w:r>
        <w:t>You might b</w:t>
      </w:r>
      <w:r w:rsidR="00D026A2">
        <w:t xml:space="preserve">log your </w:t>
      </w:r>
      <w:r>
        <w:t>software engineering essay</w:t>
      </w:r>
      <w:r w:rsidR="00D026A2">
        <w:t xml:space="preserve"> you wrote in the Academy.</w:t>
      </w:r>
    </w:p>
    <w:p w:rsidR="00E703EC" w:rsidRPr="001251B2" w:rsidRDefault="00E703EC" w:rsidP="00E703EC">
      <w:r>
        <w:t>Ensure you have articles related to Telerik Academy and articles not mentioning it at all.</w:t>
      </w:r>
    </w:p>
    <w:p w:rsidR="001251B2" w:rsidRDefault="001251B2" w:rsidP="001251B2">
      <w:pPr>
        <w:pStyle w:val="Heading3"/>
      </w:pPr>
      <w:r>
        <w:lastRenderedPageBreak/>
        <w:t>How to Write a Blog Post?</w:t>
      </w:r>
    </w:p>
    <w:p w:rsidR="00613422" w:rsidRDefault="00613422" w:rsidP="00613422">
      <w:pPr>
        <w:numPr>
          <w:ilvl w:val="0"/>
          <w:numId w:val="21"/>
        </w:numPr>
      </w:pPr>
      <w:r>
        <w:t>Use a good title (short and descriptive summary)</w:t>
      </w:r>
    </w:p>
    <w:p w:rsidR="009746DA" w:rsidRDefault="009746DA" w:rsidP="00613422">
      <w:pPr>
        <w:numPr>
          <w:ilvl w:val="0"/>
          <w:numId w:val="21"/>
        </w:numPr>
      </w:pPr>
      <w:r>
        <w:t>Structure the content by using sub-titles</w:t>
      </w:r>
    </w:p>
    <w:p w:rsidR="00613422" w:rsidRDefault="00613422" w:rsidP="00613422">
      <w:pPr>
        <w:numPr>
          <w:ilvl w:val="0"/>
          <w:numId w:val="21"/>
        </w:numPr>
      </w:pPr>
      <w:r>
        <w:t>Use SEO-friendly URL (a.k.a. permalink / slug)</w:t>
      </w:r>
      <w:r w:rsidR="000E226C">
        <w:t>. Prefer slugs like "</w:t>
      </w:r>
      <w:r w:rsidR="000E226C" w:rsidRPr="000E226C">
        <w:rPr>
          <w:rFonts w:ascii="Consolas" w:hAnsi="Consolas" w:cs="Consolas"/>
          <w:sz w:val="22"/>
          <w:szCs w:val="22"/>
        </w:rPr>
        <w:t>my-csharp-exam-problem-2-lines</w:t>
      </w:r>
      <w:r w:rsidR="000E226C">
        <w:t>" instead of "</w:t>
      </w:r>
      <w:r w:rsidR="000E226C" w:rsidRPr="000E226C">
        <w:rPr>
          <w:rFonts w:ascii="Consolas" w:hAnsi="Consolas" w:cs="Consolas"/>
          <w:sz w:val="22"/>
          <w:szCs w:val="22"/>
        </w:rPr>
        <w:t>zadacha-2</w:t>
      </w:r>
      <w:r w:rsidR="000E226C">
        <w:t xml:space="preserve">" or </w:t>
      </w:r>
      <w:r w:rsidR="000E226C">
        <w:rPr>
          <w:noProof/>
        </w:rPr>
        <w:t>"index.php?id=24&amp;lang=en&amp;start=3".</w:t>
      </w:r>
    </w:p>
    <w:p w:rsidR="00942F0D" w:rsidRDefault="00613422" w:rsidP="00613422">
      <w:pPr>
        <w:numPr>
          <w:ilvl w:val="0"/>
          <w:numId w:val="21"/>
        </w:numPr>
      </w:pPr>
      <w:r>
        <w:t xml:space="preserve">Use </w:t>
      </w:r>
      <w:r w:rsidR="009746DA">
        <w:t xml:space="preserve">at least one </w:t>
      </w:r>
      <w:r>
        <w:t>image</w:t>
      </w:r>
      <w:r w:rsidR="009746DA">
        <w:t xml:space="preserve"> for each post</w:t>
      </w:r>
    </w:p>
    <w:p w:rsidR="00613422" w:rsidRDefault="00942F0D" w:rsidP="00942F0D">
      <w:pPr>
        <w:numPr>
          <w:ilvl w:val="1"/>
          <w:numId w:val="21"/>
        </w:numPr>
      </w:pPr>
      <w:r>
        <w:t xml:space="preserve">Take free images from image banks like </w:t>
      </w:r>
      <w:hyperlink r:id="rId19" w:history="1">
        <w:r w:rsidR="00613422" w:rsidRPr="00653DD6">
          <w:rPr>
            <w:rStyle w:val="Hyperlink"/>
          </w:rPr>
          <w:t>http://iconfinder.com</w:t>
        </w:r>
      </w:hyperlink>
      <w:r>
        <w:t xml:space="preserve"> and</w:t>
      </w:r>
      <w:r w:rsidR="00613422">
        <w:t xml:space="preserve"> </w:t>
      </w:r>
      <w:hyperlink r:id="rId20" w:history="1">
        <w:r w:rsidR="00613422" w:rsidRPr="00653DD6">
          <w:rPr>
            <w:rStyle w:val="Hyperlink"/>
          </w:rPr>
          <w:t>http://morguefile.com</w:t>
        </w:r>
      </w:hyperlink>
    </w:p>
    <w:p w:rsidR="003169F2" w:rsidRDefault="009746DA" w:rsidP="00613422">
      <w:pPr>
        <w:numPr>
          <w:ilvl w:val="0"/>
          <w:numId w:val="21"/>
        </w:numPr>
      </w:pPr>
      <w:r>
        <w:t>Use at most 1-2 external links</w:t>
      </w:r>
    </w:p>
    <w:p w:rsidR="009746DA" w:rsidRDefault="003169F2" w:rsidP="00613422">
      <w:pPr>
        <w:numPr>
          <w:ilvl w:val="0"/>
          <w:numId w:val="21"/>
        </w:numPr>
      </w:pPr>
      <w:r>
        <w:t>Use</w:t>
      </w:r>
      <w:r w:rsidR="001251B2">
        <w:rPr>
          <w:lang w:val="bg-BG"/>
        </w:rPr>
        <w:t xml:space="preserve"> </w:t>
      </w:r>
      <w:r w:rsidRPr="000E226C">
        <w:rPr>
          <w:rFonts w:ascii="Consolas" w:hAnsi="Consolas" w:cs="Consolas"/>
          <w:noProof/>
          <w:sz w:val="22"/>
          <w:szCs w:val="22"/>
        </w:rPr>
        <w:t>rel="nofollow"</w:t>
      </w:r>
      <w:r>
        <w:t xml:space="preserve"> for </w:t>
      </w:r>
      <w:r w:rsidR="001251B2">
        <w:t xml:space="preserve">the </w:t>
      </w:r>
      <w:r>
        <w:t xml:space="preserve">links you want to mention without </w:t>
      </w:r>
      <w:r w:rsidR="001251B2">
        <w:t>giving</w:t>
      </w:r>
      <w:r>
        <w:t xml:space="preserve"> </w:t>
      </w:r>
      <w:r w:rsidR="001251B2">
        <w:t xml:space="preserve">a </w:t>
      </w:r>
      <w:r>
        <w:t>page rank</w:t>
      </w:r>
      <w:r w:rsidR="001251B2">
        <w:t xml:space="preserve"> (</w:t>
      </w:r>
      <w:r w:rsidR="000E226C">
        <w:t xml:space="preserve">e.g. </w:t>
      </w:r>
      <w:r w:rsidR="001251B2">
        <w:t>when linking to low-quality content)</w:t>
      </w:r>
    </w:p>
    <w:p w:rsidR="00A9581A" w:rsidRDefault="00A9581A" w:rsidP="00613422">
      <w:pPr>
        <w:numPr>
          <w:ilvl w:val="0"/>
          <w:numId w:val="21"/>
        </w:numPr>
      </w:pPr>
      <w:r>
        <w:t>Write at least 10 sentences</w:t>
      </w:r>
      <w:r w:rsidR="000E226C">
        <w:t xml:space="preserve"> in every blog post</w:t>
      </w:r>
      <w:r>
        <w:t>. Too short posts are not good idea.</w:t>
      </w:r>
    </w:p>
    <w:p w:rsidR="00A9581A" w:rsidRDefault="00A9581A" w:rsidP="00613422">
      <w:pPr>
        <w:numPr>
          <w:ilvl w:val="0"/>
          <w:numId w:val="21"/>
        </w:numPr>
      </w:pPr>
      <w:r>
        <w:t>Use unique content, your own text and source code (avoid copy-pasting from Internet).</w:t>
      </w:r>
    </w:p>
    <w:p w:rsidR="00613422" w:rsidRDefault="009746DA" w:rsidP="008F2F87">
      <w:pPr>
        <w:rPr>
          <w:lang w:val="bg-BG"/>
        </w:rPr>
      </w:pPr>
      <w:r>
        <w:t xml:space="preserve">For more information, see the "Copywriting" video from </w:t>
      </w:r>
      <w:hyperlink r:id="rId21" w:history="1">
        <w:r w:rsidRPr="009746DA">
          <w:rPr>
            <w:rStyle w:val="Hyperlink"/>
          </w:rPr>
          <w:t>our SEO course</w:t>
        </w:r>
      </w:hyperlink>
      <w:r>
        <w:t>.</w:t>
      </w:r>
    </w:p>
    <w:p w:rsidR="00D9547E" w:rsidRDefault="00D9547E" w:rsidP="00D9547E">
      <w:pPr>
        <w:pStyle w:val="Heading3"/>
      </w:pPr>
      <w:r>
        <w:t>Write for the Public, Not for Your Friends</w:t>
      </w:r>
    </w:p>
    <w:p w:rsidR="00D9547E" w:rsidRDefault="00D9547E" w:rsidP="008F2F87">
      <w:r>
        <w:t>When you write a public blog in Internet, it is intended for the general reader who is interested in topics you discuss. Your blog is not for your friends only. That's why a blog post titled "</w:t>
      </w:r>
      <w:r w:rsidRPr="00D9547E">
        <w:rPr>
          <w:b/>
        </w:rPr>
        <w:t>Problem 3</w:t>
      </w:r>
      <w:r>
        <w:t>" is meaningless, low-quality content. Who knows about Problem 3? Don't assume your readers are students at Telerik Academy. They are not, so please explain for the general audience.</w:t>
      </w:r>
    </w:p>
    <w:p w:rsidR="00D9547E" w:rsidRDefault="00D9547E" w:rsidP="00D9547E">
      <w:pPr>
        <w:pStyle w:val="Heading3"/>
      </w:pPr>
      <w:r>
        <w:t>Blogging about Problems and Homework from Academy Courses</w:t>
      </w:r>
    </w:p>
    <w:p w:rsidR="00D9547E" w:rsidRDefault="00D9547E" w:rsidP="00D9547E">
      <w:r>
        <w:t>If you want to blog about some problem given as homework or project in Telerik Software Academy, it is a good idea but only if you follow the following guidelines:</w:t>
      </w:r>
    </w:p>
    <w:p w:rsidR="00D9547E" w:rsidRDefault="00D9547E" w:rsidP="00D9547E">
      <w:pPr>
        <w:numPr>
          <w:ilvl w:val="0"/>
          <w:numId w:val="21"/>
        </w:numPr>
      </w:pPr>
      <w:r>
        <w:t>Title the Post correctly, e.g. "Multiplication of Polynomials in C#" instead of "Problem 12".</w:t>
      </w:r>
    </w:p>
    <w:p w:rsidR="00D9547E" w:rsidRDefault="00D9547E" w:rsidP="00D9547E">
      <w:pPr>
        <w:numPr>
          <w:ilvl w:val="0"/>
          <w:numId w:val="21"/>
        </w:numPr>
      </w:pPr>
      <w:r>
        <w:t>Describe the problem. What problem you are trying to solve. Give some examples. Provide sample input and sample output.</w:t>
      </w:r>
    </w:p>
    <w:p w:rsidR="00D9547E" w:rsidRDefault="00D9547E" w:rsidP="00D9547E">
      <w:pPr>
        <w:numPr>
          <w:ilvl w:val="0"/>
          <w:numId w:val="21"/>
        </w:numPr>
      </w:pPr>
      <w:r>
        <w:t>Make a short analysis of the problem – possible ideas, algorithms, etc. Describe how you came to your solution.</w:t>
      </w:r>
    </w:p>
    <w:p w:rsidR="00D9547E" w:rsidRDefault="00D9547E" w:rsidP="00D9547E">
      <w:pPr>
        <w:numPr>
          <w:ilvl w:val="0"/>
          <w:numId w:val="21"/>
        </w:numPr>
      </w:pPr>
      <w:r>
        <w:t>Describe the solution step by step in understandable form.</w:t>
      </w:r>
    </w:p>
    <w:p w:rsidR="00D9547E" w:rsidRDefault="00D9547E" w:rsidP="00D9547E">
      <w:pPr>
        <w:numPr>
          <w:ilvl w:val="0"/>
          <w:numId w:val="21"/>
        </w:numPr>
      </w:pPr>
      <w:r>
        <w:t>Provide a working source code – either embedded in your blog or in GitHub / PasteBin / JSFiddle.</w:t>
      </w:r>
    </w:p>
    <w:p w:rsidR="00D9547E" w:rsidRDefault="00D9547E" w:rsidP="00D9547E">
      <w:pPr>
        <w:numPr>
          <w:ilvl w:val="0"/>
          <w:numId w:val="21"/>
        </w:numPr>
      </w:pPr>
      <w:r>
        <w:t>Provide screenshots of your solutions (optionally).</w:t>
      </w:r>
    </w:p>
    <w:p w:rsidR="00D9547E" w:rsidRDefault="00D9547E" w:rsidP="00D9547E">
      <w:pPr>
        <w:numPr>
          <w:ilvl w:val="0"/>
          <w:numId w:val="21"/>
        </w:numPr>
      </w:pPr>
      <w:r>
        <w:t>Record a video tutorial about your solution (optionally).</w:t>
      </w:r>
    </w:p>
    <w:p w:rsidR="00D9547E" w:rsidRDefault="00D9547E" w:rsidP="00D9547E">
      <w:pPr>
        <w:numPr>
          <w:ilvl w:val="0"/>
          <w:numId w:val="21"/>
        </w:numPr>
      </w:pPr>
      <w:r>
        <w:t>Provide external links to sites describing the techniques and algorithms you have used (optionally).</w:t>
      </w:r>
    </w:p>
    <w:p w:rsidR="00D9547E" w:rsidRPr="00D9547E" w:rsidRDefault="004D1036" w:rsidP="008F2F87">
      <w:pPr>
        <w:rPr>
          <w:lang w:val="bg-BG"/>
        </w:rPr>
      </w:pPr>
      <w:r w:rsidRPr="004D1036">
        <w:rPr>
          <w:b/>
        </w:rPr>
        <w:t>Remember</w:t>
      </w:r>
      <w:r>
        <w:t>: if you just put a problem description and a piece of source code at your blog is will be meaningless. The solution of certain problem is not the source code itself, but the idea of the solution, how it works, and the steps for implementing the idea.</w:t>
      </w:r>
    </w:p>
    <w:p w:rsidR="00F74C25" w:rsidRDefault="00F74C25" w:rsidP="00F74C25">
      <w:pPr>
        <w:pStyle w:val="Heading2"/>
      </w:pPr>
      <w:r>
        <w:lastRenderedPageBreak/>
        <w:t>Linking to Telerik Academy</w:t>
      </w:r>
    </w:p>
    <w:p w:rsidR="004C0CF6" w:rsidRDefault="000E226C" w:rsidP="003C5986">
      <w:r>
        <w:t>If you like, the Software Academy, give your credit to it</w:t>
      </w:r>
      <w:r w:rsidR="003C5986">
        <w:t>. This may be done in few ways.</w:t>
      </w:r>
    </w:p>
    <w:p w:rsidR="003C5986" w:rsidRDefault="004C0CF6" w:rsidP="003C5986">
      <w:r>
        <w:t xml:space="preserve">Important: do not put too much links out from your site because </w:t>
      </w:r>
      <w:r w:rsidR="008A47DE">
        <w:t xml:space="preserve">this </w:t>
      </w:r>
      <w:r>
        <w:t xml:space="preserve">will be considered </w:t>
      </w:r>
      <w:r w:rsidR="008A47DE">
        <w:t xml:space="preserve">a </w:t>
      </w:r>
      <w:r>
        <w:t>spam.</w:t>
      </w:r>
    </w:p>
    <w:p w:rsidR="003C5986" w:rsidRDefault="003C5986" w:rsidP="003C5986">
      <w:pPr>
        <w:pStyle w:val="Heading3"/>
      </w:pPr>
      <w:r>
        <w:t>Sidebar Links</w:t>
      </w:r>
    </w:p>
    <w:p w:rsidR="003C5986" w:rsidRDefault="003C5986" w:rsidP="003C5986">
      <w:r>
        <w:t xml:space="preserve">Add sidebar links to the </w:t>
      </w:r>
      <w:r w:rsidR="001251B2">
        <w:t xml:space="preserve">some of the </w:t>
      </w:r>
      <w:r>
        <w:t>academy Web sites</w:t>
      </w:r>
      <w:r w:rsidR="001251B2">
        <w:t xml:space="preserve"> (your favorites)</w:t>
      </w:r>
      <w:r>
        <w:t>. You may add links to the following web sites (some of them</w:t>
      </w:r>
      <w:r w:rsidR="001251B2">
        <w:t>, not</w:t>
      </w:r>
      <w:r>
        <w:t xml:space="preserve"> all):</w:t>
      </w:r>
    </w:p>
    <w:p w:rsidR="003C5986" w:rsidRDefault="003C5986" w:rsidP="003C5986">
      <w:pPr>
        <w:numPr>
          <w:ilvl w:val="0"/>
          <w:numId w:val="22"/>
        </w:numPr>
      </w:pPr>
      <w:r>
        <w:t>The main Telerik Academy sites:</w:t>
      </w:r>
    </w:p>
    <w:p w:rsidR="003C5986" w:rsidRPr="000E226C" w:rsidRDefault="00B953BC" w:rsidP="003C5986">
      <w:pPr>
        <w:numPr>
          <w:ilvl w:val="1"/>
          <w:numId w:val="22"/>
        </w:numPr>
        <w:rPr>
          <w:rStyle w:val="Hyperlink"/>
          <w:color w:val="auto"/>
          <w:u w:val="none"/>
        </w:rPr>
      </w:pPr>
      <w:hyperlink r:id="rId22" w:history="1">
        <w:r w:rsidR="003C5986" w:rsidRPr="00653DD6">
          <w:rPr>
            <w:rStyle w:val="Hyperlink"/>
          </w:rPr>
          <w:t>http://academy.telerik.com</w:t>
        </w:r>
      </w:hyperlink>
    </w:p>
    <w:p w:rsidR="000E226C" w:rsidRDefault="00B953BC" w:rsidP="003C5986">
      <w:pPr>
        <w:numPr>
          <w:ilvl w:val="1"/>
          <w:numId w:val="22"/>
        </w:numPr>
      </w:pPr>
      <w:hyperlink r:id="rId23" w:history="1">
        <w:r w:rsidR="000E226C" w:rsidRPr="00C00746">
          <w:rPr>
            <w:rStyle w:val="Hyperlink"/>
          </w:rPr>
          <w:t>http://telerikacademy.com</w:t>
        </w:r>
      </w:hyperlink>
    </w:p>
    <w:p w:rsidR="003C5986" w:rsidRDefault="00B953BC" w:rsidP="003C5986">
      <w:pPr>
        <w:numPr>
          <w:ilvl w:val="1"/>
          <w:numId w:val="22"/>
        </w:numPr>
      </w:pPr>
      <w:hyperlink r:id="rId24" w:history="1">
        <w:r w:rsidR="003C5986" w:rsidRPr="00653DD6">
          <w:rPr>
            <w:rStyle w:val="Hyperlink"/>
          </w:rPr>
          <w:t>http://forums.academy.telerik.com</w:t>
        </w:r>
      </w:hyperlink>
    </w:p>
    <w:p w:rsidR="003C5986" w:rsidRDefault="00B953BC" w:rsidP="003C5986">
      <w:pPr>
        <w:numPr>
          <w:ilvl w:val="1"/>
          <w:numId w:val="22"/>
        </w:numPr>
      </w:pPr>
      <w:hyperlink r:id="rId25" w:history="1">
        <w:r w:rsidR="003C5986" w:rsidRPr="00653DD6">
          <w:rPr>
            <w:rStyle w:val="Hyperlink"/>
          </w:rPr>
          <w:t>http://schoolacademy.telerik.com</w:t>
        </w:r>
      </w:hyperlink>
    </w:p>
    <w:p w:rsidR="003C5986" w:rsidRDefault="00B953BC" w:rsidP="003C5986">
      <w:pPr>
        <w:numPr>
          <w:ilvl w:val="1"/>
          <w:numId w:val="22"/>
        </w:numPr>
      </w:pPr>
      <w:hyperlink r:id="rId26" w:history="1">
        <w:r w:rsidR="003C5986" w:rsidRPr="00653DD6">
          <w:rPr>
            <w:rStyle w:val="Hyperlink"/>
          </w:rPr>
          <w:t>http://algoacademy.telerik.com</w:t>
        </w:r>
      </w:hyperlink>
    </w:p>
    <w:p w:rsidR="003C5986" w:rsidRDefault="00B953BC" w:rsidP="003C5986">
      <w:pPr>
        <w:numPr>
          <w:ilvl w:val="1"/>
          <w:numId w:val="22"/>
        </w:numPr>
      </w:pPr>
      <w:hyperlink r:id="rId27" w:history="1">
        <w:r w:rsidR="003C5986" w:rsidRPr="00653DD6">
          <w:rPr>
            <w:rStyle w:val="Hyperlink"/>
          </w:rPr>
          <w:t>http://www.telerik-kids.com</w:t>
        </w:r>
      </w:hyperlink>
    </w:p>
    <w:p w:rsidR="00751121" w:rsidRDefault="00751121" w:rsidP="00751121">
      <w:pPr>
        <w:numPr>
          <w:ilvl w:val="0"/>
          <w:numId w:val="22"/>
        </w:numPr>
      </w:pPr>
      <w:r>
        <w:t>The social sites related to Telerik Software Academy:</w:t>
      </w:r>
    </w:p>
    <w:p w:rsidR="00751121" w:rsidRDefault="00B953BC" w:rsidP="00751121">
      <w:pPr>
        <w:numPr>
          <w:ilvl w:val="1"/>
          <w:numId w:val="22"/>
        </w:numPr>
      </w:pPr>
      <w:hyperlink r:id="rId28" w:history="1">
        <w:r w:rsidR="00751121" w:rsidRPr="00006A12">
          <w:rPr>
            <w:rStyle w:val="Hyperlink"/>
          </w:rPr>
          <w:t>http://www.facebook.com/TelerikAcademy</w:t>
        </w:r>
      </w:hyperlink>
    </w:p>
    <w:p w:rsidR="00751121" w:rsidRDefault="00B953BC" w:rsidP="00751121">
      <w:pPr>
        <w:numPr>
          <w:ilvl w:val="1"/>
          <w:numId w:val="22"/>
        </w:numPr>
      </w:pPr>
      <w:hyperlink r:id="rId29" w:history="1">
        <w:r w:rsidR="00751121" w:rsidRPr="00006A12">
          <w:rPr>
            <w:rStyle w:val="Hyperlink"/>
          </w:rPr>
          <w:t>http://www.facebook.com/TelerikSchoolAcademy</w:t>
        </w:r>
      </w:hyperlink>
    </w:p>
    <w:p w:rsidR="00751121" w:rsidRDefault="00B953BC" w:rsidP="00751121">
      <w:pPr>
        <w:numPr>
          <w:ilvl w:val="1"/>
          <w:numId w:val="22"/>
        </w:numPr>
      </w:pPr>
      <w:hyperlink r:id="rId30" w:history="1">
        <w:r w:rsidR="00751121" w:rsidRPr="00006A12">
          <w:rPr>
            <w:rStyle w:val="Hyperlink"/>
          </w:rPr>
          <w:t>http://www.facebook.com/TelerikAlgoAcademy</w:t>
        </w:r>
      </w:hyperlink>
    </w:p>
    <w:p w:rsidR="00751121" w:rsidRDefault="00B953BC" w:rsidP="00751121">
      <w:pPr>
        <w:numPr>
          <w:ilvl w:val="1"/>
          <w:numId w:val="22"/>
        </w:numPr>
      </w:pPr>
      <w:hyperlink r:id="rId31" w:history="1">
        <w:r w:rsidR="00751121" w:rsidRPr="00006A12">
          <w:rPr>
            <w:rStyle w:val="Hyperlink"/>
          </w:rPr>
          <w:t>http://www.facebook.com/TelerikKidsAcademy</w:t>
        </w:r>
      </w:hyperlink>
    </w:p>
    <w:p w:rsidR="00751121" w:rsidRDefault="00B953BC" w:rsidP="00751121">
      <w:pPr>
        <w:numPr>
          <w:ilvl w:val="1"/>
          <w:numId w:val="22"/>
        </w:numPr>
      </w:pPr>
      <w:hyperlink r:id="rId32" w:history="1">
        <w:r w:rsidR="00751121" w:rsidRPr="00006A12">
          <w:rPr>
            <w:rStyle w:val="Hyperlink"/>
          </w:rPr>
          <w:t>http://www.youtube.com/TelerikAcademy</w:t>
        </w:r>
      </w:hyperlink>
    </w:p>
    <w:p w:rsidR="00751121" w:rsidRDefault="00B953BC" w:rsidP="00751121">
      <w:pPr>
        <w:numPr>
          <w:ilvl w:val="1"/>
          <w:numId w:val="22"/>
        </w:numPr>
      </w:pPr>
      <w:hyperlink r:id="rId33" w:history="1">
        <w:r w:rsidR="00751121" w:rsidRPr="00006A12">
          <w:rPr>
            <w:rStyle w:val="Hyperlink"/>
          </w:rPr>
          <w:t>https://twitter.com/TelerikAcademy</w:t>
        </w:r>
      </w:hyperlink>
    </w:p>
    <w:p w:rsidR="00751121" w:rsidRDefault="00B953BC" w:rsidP="00751121">
      <w:pPr>
        <w:numPr>
          <w:ilvl w:val="1"/>
          <w:numId w:val="22"/>
        </w:numPr>
      </w:pPr>
      <w:hyperlink r:id="rId34" w:history="1">
        <w:r w:rsidR="00751121" w:rsidRPr="00006A12">
          <w:rPr>
            <w:rStyle w:val="Hyperlink"/>
          </w:rPr>
          <w:t>https://plus.google.com/u/0/105769630299292709719</w:t>
        </w:r>
      </w:hyperlink>
    </w:p>
    <w:p w:rsidR="003C5986" w:rsidRDefault="003C5986" w:rsidP="003C5986">
      <w:pPr>
        <w:numPr>
          <w:ilvl w:val="0"/>
          <w:numId w:val="22"/>
        </w:numPr>
      </w:pPr>
      <w:r>
        <w:t>The sites of the individual Telerik Academy courses</w:t>
      </w:r>
      <w:r w:rsidR="000E226C">
        <w:t xml:space="preserve"> </w:t>
      </w:r>
      <w:r w:rsidR="00253B34">
        <w:t>or</w:t>
      </w:r>
      <w:r w:rsidR="000E226C">
        <w:t xml:space="preserve"> tracks</w:t>
      </w:r>
      <w:r>
        <w:t>:</w:t>
      </w:r>
    </w:p>
    <w:p w:rsidR="003C5986" w:rsidRDefault="00B953BC" w:rsidP="003C5986">
      <w:pPr>
        <w:numPr>
          <w:ilvl w:val="1"/>
          <w:numId w:val="22"/>
        </w:numPr>
      </w:pPr>
      <w:hyperlink r:id="rId35" w:history="1">
        <w:r w:rsidR="003C5986" w:rsidRPr="00653DD6">
          <w:rPr>
            <w:rStyle w:val="Hyperlink"/>
          </w:rPr>
          <w:t>http://html5course.telerik.com</w:t>
        </w:r>
      </w:hyperlink>
    </w:p>
    <w:p w:rsidR="003C5986" w:rsidRDefault="00B953BC" w:rsidP="003C5986">
      <w:pPr>
        <w:numPr>
          <w:ilvl w:val="1"/>
          <w:numId w:val="22"/>
        </w:numPr>
      </w:pPr>
      <w:hyperlink r:id="rId36" w:history="1">
        <w:r w:rsidR="003C5986" w:rsidRPr="00653DD6">
          <w:rPr>
            <w:rStyle w:val="Hyperlink"/>
          </w:rPr>
          <w:t>http://mvccourse.telerik.com</w:t>
        </w:r>
      </w:hyperlink>
    </w:p>
    <w:p w:rsidR="003C5986" w:rsidRDefault="00B953BC" w:rsidP="003C5986">
      <w:pPr>
        <w:numPr>
          <w:ilvl w:val="1"/>
          <w:numId w:val="22"/>
        </w:numPr>
      </w:pPr>
      <w:hyperlink r:id="rId37" w:history="1">
        <w:r w:rsidR="003C5986" w:rsidRPr="00653DD6">
          <w:rPr>
            <w:rStyle w:val="Hyperlink"/>
          </w:rPr>
          <w:t>http://seocourse.telerik.com</w:t>
        </w:r>
      </w:hyperlink>
    </w:p>
    <w:p w:rsidR="003C5986" w:rsidRDefault="00B953BC" w:rsidP="003C5986">
      <w:pPr>
        <w:numPr>
          <w:ilvl w:val="1"/>
          <w:numId w:val="22"/>
        </w:numPr>
      </w:pPr>
      <w:hyperlink r:id="rId38" w:history="1">
        <w:r w:rsidR="003C5986" w:rsidRPr="00653DD6">
          <w:rPr>
            <w:rStyle w:val="Hyperlink"/>
          </w:rPr>
          <w:t>http://csharpfundamentals.telerik.com</w:t>
        </w:r>
      </w:hyperlink>
    </w:p>
    <w:p w:rsidR="001251B2" w:rsidRDefault="00B953BC" w:rsidP="003C5986">
      <w:pPr>
        <w:numPr>
          <w:ilvl w:val="1"/>
          <w:numId w:val="22"/>
        </w:numPr>
      </w:pPr>
      <w:hyperlink r:id="rId39" w:history="1">
        <w:r w:rsidR="001251B2" w:rsidRPr="005602B4">
          <w:rPr>
            <w:rStyle w:val="Hyperlink"/>
          </w:rPr>
          <w:t>http://aspnetcourse.telerik.com</w:t>
        </w:r>
      </w:hyperlink>
    </w:p>
    <w:p w:rsidR="003C5986" w:rsidRDefault="003C5986" w:rsidP="003C5986">
      <w:pPr>
        <w:numPr>
          <w:ilvl w:val="1"/>
          <w:numId w:val="22"/>
        </w:numPr>
      </w:pPr>
      <w:r>
        <w:t>…</w:t>
      </w:r>
    </w:p>
    <w:p w:rsidR="003C5986" w:rsidRDefault="003C5986" w:rsidP="003C5986">
      <w:pPr>
        <w:numPr>
          <w:ilvl w:val="0"/>
          <w:numId w:val="22"/>
        </w:numPr>
      </w:pPr>
      <w:r>
        <w:t>The sites of the Academy trainers:</w:t>
      </w:r>
    </w:p>
    <w:p w:rsidR="003C5986" w:rsidRDefault="00B953BC" w:rsidP="003C5986">
      <w:pPr>
        <w:numPr>
          <w:ilvl w:val="1"/>
          <w:numId w:val="22"/>
        </w:numPr>
      </w:pPr>
      <w:hyperlink r:id="rId40" w:history="1">
        <w:r w:rsidR="003C5986" w:rsidRPr="00653DD6">
          <w:rPr>
            <w:rStyle w:val="Hyperlink"/>
          </w:rPr>
          <w:t>http://www.nakov.com</w:t>
        </w:r>
      </w:hyperlink>
    </w:p>
    <w:p w:rsidR="003C5986" w:rsidRPr="00D67740" w:rsidRDefault="00B953BC" w:rsidP="003C5986">
      <w:pPr>
        <w:numPr>
          <w:ilvl w:val="1"/>
          <w:numId w:val="22"/>
        </w:numPr>
        <w:rPr>
          <w:rStyle w:val="Hyperlink"/>
          <w:color w:val="auto"/>
          <w:u w:val="none"/>
        </w:rPr>
      </w:pPr>
      <w:hyperlink r:id="rId41" w:history="1">
        <w:r w:rsidR="003C5986" w:rsidRPr="00653DD6">
          <w:rPr>
            <w:rStyle w:val="Hyperlink"/>
          </w:rPr>
          <w:t>http://www.nikolay.it</w:t>
        </w:r>
      </w:hyperlink>
    </w:p>
    <w:p w:rsidR="00D67740" w:rsidRDefault="00B953BC" w:rsidP="00D67740">
      <w:pPr>
        <w:numPr>
          <w:ilvl w:val="1"/>
          <w:numId w:val="22"/>
        </w:numPr>
      </w:pPr>
      <w:hyperlink r:id="rId42" w:history="1">
        <w:r w:rsidR="00D67740" w:rsidRPr="00006A12">
          <w:rPr>
            <w:rStyle w:val="Hyperlink"/>
          </w:rPr>
          <w:t>http://itgeorge.net</w:t>
        </w:r>
      </w:hyperlink>
    </w:p>
    <w:p w:rsidR="003C5986" w:rsidRDefault="00B953BC" w:rsidP="003C5986">
      <w:pPr>
        <w:numPr>
          <w:ilvl w:val="1"/>
          <w:numId w:val="22"/>
        </w:numPr>
      </w:pPr>
      <w:hyperlink r:id="rId43" w:history="1">
        <w:r w:rsidR="003C5986" w:rsidRPr="00653DD6">
          <w:rPr>
            <w:rStyle w:val="Hyperlink"/>
          </w:rPr>
          <w:t>http://www.minkov.it</w:t>
        </w:r>
      </w:hyperlink>
    </w:p>
    <w:p w:rsidR="003C5986" w:rsidRDefault="003C5986" w:rsidP="003C5986">
      <w:pPr>
        <w:numPr>
          <w:ilvl w:val="0"/>
          <w:numId w:val="22"/>
        </w:numPr>
      </w:pPr>
      <w:r>
        <w:lastRenderedPageBreak/>
        <w:t>The affiliated Telerik Academy sites:</w:t>
      </w:r>
    </w:p>
    <w:p w:rsidR="003C5986" w:rsidRDefault="00B953BC" w:rsidP="003C5986">
      <w:pPr>
        <w:numPr>
          <w:ilvl w:val="1"/>
          <w:numId w:val="22"/>
        </w:numPr>
      </w:pPr>
      <w:hyperlink r:id="rId44" w:history="1">
        <w:r w:rsidR="003C5986" w:rsidRPr="00653DD6">
          <w:rPr>
            <w:rStyle w:val="Hyperlink"/>
          </w:rPr>
          <w:t>http://www.bgcoder.com</w:t>
        </w:r>
      </w:hyperlink>
    </w:p>
    <w:p w:rsidR="003C5986" w:rsidRDefault="00B953BC" w:rsidP="003C5986">
      <w:pPr>
        <w:numPr>
          <w:ilvl w:val="1"/>
          <w:numId w:val="22"/>
        </w:numPr>
      </w:pPr>
      <w:hyperlink r:id="rId45" w:history="1">
        <w:r w:rsidR="003C5986" w:rsidRPr="00653DD6">
          <w:rPr>
            <w:rStyle w:val="Hyperlink"/>
          </w:rPr>
          <w:t>http://noit.devbg.org</w:t>
        </w:r>
      </w:hyperlink>
    </w:p>
    <w:p w:rsidR="003C5986" w:rsidRDefault="00B953BC" w:rsidP="003C5986">
      <w:pPr>
        <w:numPr>
          <w:ilvl w:val="1"/>
          <w:numId w:val="22"/>
        </w:numPr>
      </w:pPr>
      <w:hyperlink r:id="rId46" w:history="1">
        <w:r w:rsidR="003C5986" w:rsidRPr="00653DD6">
          <w:rPr>
            <w:rStyle w:val="Hyperlink"/>
          </w:rPr>
          <w:t>http://www.kursove-uroci-knigi-obuchenie-programirane-web-design-csharp.info</w:t>
        </w:r>
      </w:hyperlink>
    </w:p>
    <w:p w:rsidR="001251B2" w:rsidRDefault="00B953BC" w:rsidP="003C5986">
      <w:pPr>
        <w:numPr>
          <w:ilvl w:val="1"/>
          <w:numId w:val="22"/>
        </w:numPr>
      </w:pPr>
      <w:hyperlink r:id="rId47" w:history="1">
        <w:r w:rsidR="001251B2" w:rsidRPr="005602B4">
          <w:rPr>
            <w:rStyle w:val="Hyperlink"/>
          </w:rPr>
          <w:t>http://nlpclub.devbg.org</w:t>
        </w:r>
      </w:hyperlink>
    </w:p>
    <w:p w:rsidR="003C5986" w:rsidRDefault="003C5986" w:rsidP="003C5986">
      <w:pPr>
        <w:numPr>
          <w:ilvl w:val="1"/>
          <w:numId w:val="22"/>
        </w:numPr>
      </w:pPr>
      <w:r>
        <w:t>…</w:t>
      </w:r>
    </w:p>
    <w:p w:rsidR="00963D9E" w:rsidRDefault="00963D9E" w:rsidP="00963D9E">
      <w:r>
        <w:t>It is a good idea to link some other content, which is non-related to the Academy.</w:t>
      </w:r>
    </w:p>
    <w:p w:rsidR="00963D9E" w:rsidRDefault="00963D9E" w:rsidP="00963D9E">
      <w:pPr>
        <w:numPr>
          <w:ilvl w:val="0"/>
          <w:numId w:val="22"/>
        </w:numPr>
      </w:pPr>
      <w:r>
        <w:t>Links to your favorite sites</w:t>
      </w:r>
      <w:r>
        <w:rPr>
          <w:lang w:val="bg-BG"/>
        </w:rPr>
        <w:t xml:space="preserve">, </w:t>
      </w:r>
      <w:r>
        <w:t>e.g.</w:t>
      </w:r>
    </w:p>
    <w:p w:rsidR="00D10198" w:rsidRDefault="00D10198" w:rsidP="00D10198">
      <w:pPr>
        <w:numPr>
          <w:ilvl w:val="1"/>
          <w:numId w:val="22"/>
        </w:numPr>
      </w:pPr>
      <w:r>
        <w:t>Favorite technological sites / blogs</w:t>
      </w:r>
    </w:p>
    <w:p w:rsidR="00963D9E" w:rsidRDefault="00963D9E" w:rsidP="00963D9E">
      <w:pPr>
        <w:numPr>
          <w:ilvl w:val="1"/>
          <w:numId w:val="22"/>
        </w:numPr>
      </w:pPr>
      <w:r>
        <w:t>Favorite sports or new sites</w:t>
      </w:r>
    </w:p>
    <w:p w:rsidR="00963D9E" w:rsidRDefault="00963D9E" w:rsidP="00963D9E">
      <w:pPr>
        <w:numPr>
          <w:ilvl w:val="0"/>
          <w:numId w:val="22"/>
        </w:numPr>
      </w:pPr>
      <w:r>
        <w:t>Link to your projects and profiles</w:t>
      </w:r>
    </w:p>
    <w:p w:rsidR="00D10198" w:rsidRDefault="00D10198" w:rsidP="00963D9E">
      <w:pPr>
        <w:numPr>
          <w:ilvl w:val="1"/>
          <w:numId w:val="22"/>
        </w:numPr>
      </w:pPr>
      <w:r>
        <w:t>Your profile at GitHub / Google Code / CodePlex / Assembla / Project Locker</w:t>
      </w:r>
    </w:p>
    <w:p w:rsidR="00963D9E" w:rsidRDefault="00963D9E" w:rsidP="00963D9E">
      <w:pPr>
        <w:numPr>
          <w:ilvl w:val="1"/>
          <w:numId w:val="22"/>
        </w:numPr>
      </w:pPr>
      <w:r>
        <w:t xml:space="preserve">Your Facebook / Twitter / </w:t>
      </w:r>
      <w:r w:rsidR="00FC2402">
        <w:t xml:space="preserve">Google+ </w:t>
      </w:r>
      <w:r>
        <w:t>profiles</w:t>
      </w:r>
    </w:p>
    <w:p w:rsidR="00963D9E" w:rsidRDefault="00963D9E" w:rsidP="00963D9E">
      <w:pPr>
        <w:numPr>
          <w:ilvl w:val="1"/>
          <w:numId w:val="22"/>
        </w:numPr>
      </w:pPr>
      <w:r>
        <w:t>Some sites of your friends or follows</w:t>
      </w:r>
    </w:p>
    <w:p w:rsidR="000B0D79" w:rsidRDefault="000B0D79" w:rsidP="00606BC9">
      <w:pPr>
        <w:pStyle w:val="Heading3"/>
      </w:pPr>
      <w:r>
        <w:t>Sidebar Banners</w:t>
      </w:r>
    </w:p>
    <w:p w:rsidR="000B0D79" w:rsidRPr="000B0D79" w:rsidRDefault="00D67740" w:rsidP="000B0D79">
      <w:r>
        <w:t>Everyone</w:t>
      </w:r>
      <w:r w:rsidR="000B0D79">
        <w:t xml:space="preserve"> is also invited to share the Telerik Software Academy banners at their blog. You might find the official Telerik Academy banners at </w:t>
      </w:r>
      <w:hyperlink r:id="rId48" w:history="1">
        <w:r w:rsidR="000B0D79" w:rsidRPr="006D1D52">
          <w:rPr>
            <w:rStyle w:val="Hyperlink"/>
          </w:rPr>
          <w:t>http://academy.telerik.com/about/share</w:t>
        </w:r>
      </w:hyperlink>
      <w:r w:rsidR="000B0D79">
        <w:t>.</w:t>
      </w:r>
    </w:p>
    <w:p w:rsidR="003C5986" w:rsidRDefault="003C5986" w:rsidP="003C5986">
      <w:pPr>
        <w:pStyle w:val="Heading3"/>
      </w:pPr>
      <w:r>
        <w:t>RSS Widgets</w:t>
      </w:r>
    </w:p>
    <w:p w:rsidR="003C5986" w:rsidRDefault="001251B2" w:rsidP="003C5986">
      <w:r>
        <w:t>You may a</w:t>
      </w:r>
      <w:r w:rsidR="003C5986">
        <w:t>dd RSS widget</w:t>
      </w:r>
      <w:r w:rsidR="00E94719">
        <w:t>s to display content from Telerik Academy in your blog's sidebar:</w:t>
      </w:r>
    </w:p>
    <w:p w:rsidR="00E94719" w:rsidRDefault="00B953BC" w:rsidP="00E94719">
      <w:pPr>
        <w:numPr>
          <w:ilvl w:val="0"/>
          <w:numId w:val="24"/>
        </w:numPr>
      </w:pPr>
      <w:hyperlink r:id="rId49" w:history="1">
        <w:r w:rsidR="00704B48" w:rsidRPr="00704B48">
          <w:rPr>
            <w:rStyle w:val="Hyperlink"/>
          </w:rPr>
          <w:t>http://forums.academy.telerik.com/feed/qa.rss</w:t>
        </w:r>
      </w:hyperlink>
    </w:p>
    <w:p w:rsidR="00704B48" w:rsidRDefault="00B953BC" w:rsidP="00E94719">
      <w:pPr>
        <w:numPr>
          <w:ilvl w:val="0"/>
          <w:numId w:val="24"/>
        </w:numPr>
      </w:pPr>
      <w:hyperlink r:id="rId50" w:history="1">
        <w:r w:rsidR="00704B48" w:rsidRPr="00704B48">
          <w:rPr>
            <w:rStyle w:val="Hyperlink"/>
          </w:rPr>
          <w:t>http://academy.telerik.com/Feeds/News</w:t>
        </w:r>
      </w:hyperlink>
    </w:p>
    <w:p w:rsidR="00704B48" w:rsidRPr="00E94719" w:rsidRDefault="00B953BC" w:rsidP="00E94719">
      <w:pPr>
        <w:numPr>
          <w:ilvl w:val="0"/>
          <w:numId w:val="24"/>
        </w:numPr>
      </w:pPr>
      <w:hyperlink r:id="rId51" w:history="1">
        <w:r w:rsidR="00704B48" w:rsidRPr="00653DD6">
          <w:rPr>
            <w:rStyle w:val="Hyperlink"/>
          </w:rPr>
          <w:t>http://www.nakov.com/feed/</w:t>
        </w:r>
      </w:hyperlink>
    </w:p>
    <w:p w:rsidR="00751121" w:rsidRDefault="00751121" w:rsidP="00751121">
      <w:pPr>
        <w:pStyle w:val="Heading3"/>
      </w:pPr>
      <w:r>
        <w:t>Facebook Like Box</w:t>
      </w:r>
    </w:p>
    <w:p w:rsidR="00751121" w:rsidRDefault="00751121" w:rsidP="00751121">
      <w:r>
        <w:t xml:space="preserve">You might add the Facebook Like Box associated </w:t>
      </w:r>
      <w:r w:rsidR="004C0CF6">
        <w:t>with Academy's Facebook Page:</w:t>
      </w:r>
    </w:p>
    <w:p w:rsidR="004C0CF6" w:rsidRDefault="00B953BC" w:rsidP="004C0CF6">
      <w:pPr>
        <w:pStyle w:val="ListParagraph"/>
        <w:numPr>
          <w:ilvl w:val="0"/>
          <w:numId w:val="36"/>
        </w:numPr>
      </w:pPr>
      <w:hyperlink r:id="rId52" w:history="1">
        <w:r w:rsidR="004C0CF6" w:rsidRPr="00006A12">
          <w:rPr>
            <w:rStyle w:val="Hyperlink"/>
          </w:rPr>
          <w:t>http://developers.facebook.com/docs/reference/plugins/like-box/</w:t>
        </w:r>
      </w:hyperlink>
    </w:p>
    <w:p w:rsidR="004C0CF6" w:rsidRDefault="004C0CF6" w:rsidP="004C0CF6">
      <w:pPr>
        <w:pStyle w:val="Heading3"/>
      </w:pPr>
      <w:r>
        <w:t>Twitter Timeline Widget</w:t>
      </w:r>
    </w:p>
    <w:p w:rsidR="004C0CF6" w:rsidRDefault="004C0CF6" w:rsidP="004C0CF6">
      <w:r>
        <w:t>You might add the Twitter Timeline Widget associated with Academy's Twitter Profile:</w:t>
      </w:r>
    </w:p>
    <w:p w:rsidR="004C0CF6" w:rsidRDefault="00B953BC" w:rsidP="004C0CF6">
      <w:pPr>
        <w:pStyle w:val="ListParagraph"/>
        <w:numPr>
          <w:ilvl w:val="0"/>
          <w:numId w:val="35"/>
        </w:numPr>
      </w:pPr>
      <w:hyperlink r:id="rId53" w:history="1">
        <w:r w:rsidR="004C0CF6" w:rsidRPr="00006A12">
          <w:rPr>
            <w:rStyle w:val="Hyperlink"/>
          </w:rPr>
          <w:t>https://twitter.com/settings/widgets/new/user</w:t>
        </w:r>
      </w:hyperlink>
    </w:p>
    <w:p w:rsidR="004C0CF6" w:rsidRDefault="004C0CF6" w:rsidP="004C0CF6">
      <w:pPr>
        <w:pStyle w:val="Heading3"/>
      </w:pPr>
      <w:r>
        <w:t>Embed YouTube Playlists</w:t>
      </w:r>
    </w:p>
    <w:p w:rsidR="004C0CF6" w:rsidRDefault="004C0CF6" w:rsidP="004C0CF6">
      <w:r>
        <w:t>You might embed your favorite videos or playlists from Academy's YouTube channel, e.g.</w:t>
      </w:r>
    </w:p>
    <w:p w:rsidR="004C0CF6" w:rsidRDefault="00B953BC" w:rsidP="004C0CF6">
      <w:pPr>
        <w:pStyle w:val="ListParagraph"/>
        <w:numPr>
          <w:ilvl w:val="0"/>
          <w:numId w:val="35"/>
        </w:numPr>
      </w:pPr>
      <w:hyperlink r:id="rId54" w:history="1">
        <w:r w:rsidR="004C0CF6" w:rsidRPr="00006A12">
          <w:rPr>
            <w:rStyle w:val="Hyperlink"/>
          </w:rPr>
          <w:t>http://www.youtube.com/playlist?list=PLF4lVL1sPDSl9BULMQjBWfBSkGKjv02Mf</w:t>
        </w:r>
      </w:hyperlink>
    </w:p>
    <w:p w:rsidR="004C0CF6" w:rsidRDefault="00B953BC" w:rsidP="004C0CF6">
      <w:pPr>
        <w:pStyle w:val="ListParagraph"/>
        <w:numPr>
          <w:ilvl w:val="0"/>
          <w:numId w:val="35"/>
        </w:numPr>
      </w:pPr>
      <w:hyperlink r:id="rId55" w:history="1">
        <w:r w:rsidR="004C0CF6" w:rsidRPr="00006A12">
          <w:rPr>
            <w:rStyle w:val="Hyperlink"/>
          </w:rPr>
          <w:t>http://www.youtube.com/playlist?list=PLF4lVL1sPDSmYKhoOfcA-VFZ3iJlOxjm_</w:t>
        </w:r>
      </w:hyperlink>
    </w:p>
    <w:p w:rsidR="00894060" w:rsidRDefault="00F74C25" w:rsidP="00894060">
      <w:pPr>
        <w:pStyle w:val="Heading2"/>
      </w:pPr>
      <w:r>
        <w:lastRenderedPageBreak/>
        <w:t>SEO</w:t>
      </w:r>
    </w:p>
    <w:p w:rsidR="00FC1573" w:rsidRPr="00FC1573" w:rsidRDefault="00942F0D" w:rsidP="00FC1573">
      <w:r>
        <w:t>Your blog will be meaningless if no one knows it exists, right? So p</w:t>
      </w:r>
      <w:r w:rsidR="00D67740">
        <w:t>ut some effort to popularize it!</w:t>
      </w:r>
    </w:p>
    <w:p w:rsidR="00942F0D" w:rsidRDefault="00942F0D" w:rsidP="00942F0D">
      <w:pPr>
        <w:pStyle w:val="Heading3"/>
      </w:pPr>
      <w:r>
        <w:t xml:space="preserve">Links from </w:t>
      </w:r>
      <w:r w:rsidR="003169F2">
        <w:t xml:space="preserve">Your </w:t>
      </w:r>
      <w:r>
        <w:t>Friend</w:t>
      </w:r>
      <w:r w:rsidR="00D67740">
        <w:t>s</w:t>
      </w:r>
    </w:p>
    <w:p w:rsidR="00942F0D" w:rsidRPr="00D67740" w:rsidRDefault="00942F0D" w:rsidP="00942F0D">
      <w:r>
        <w:t>Ask your friends who have sites or blogs to link to your new site.</w:t>
      </w:r>
      <w:r w:rsidR="00D67740">
        <w:t xml:space="preserve"> Ask your friends to share your blog in their profiles in Facebook / Twitter / Google Plus / Pinterest / Reddit / StumbleUpon / </w:t>
      </w:r>
      <w:r w:rsidR="00D67740" w:rsidRPr="00D67740">
        <w:t>Delicious</w:t>
      </w:r>
      <w:r w:rsidR="00D67740">
        <w:t xml:space="preserve"> / Digg / Slashdot / DZone / Svejo / …</w:t>
      </w:r>
    </w:p>
    <w:p w:rsidR="00942F0D" w:rsidRDefault="00942F0D" w:rsidP="00942F0D">
      <w:pPr>
        <w:pStyle w:val="Heading3"/>
      </w:pPr>
      <w:r>
        <w:t>Your Profile</w:t>
      </w:r>
    </w:p>
    <w:p w:rsidR="00942F0D" w:rsidRDefault="00942F0D" w:rsidP="001123ED">
      <w:pPr>
        <w:numPr>
          <w:ilvl w:val="0"/>
          <w:numId w:val="28"/>
        </w:numPr>
      </w:pPr>
      <w:r>
        <w:t xml:space="preserve">Update your profile in Facebook, Google Profiles, Google+, </w:t>
      </w:r>
      <w:r w:rsidR="00D67740">
        <w:t xml:space="preserve">Twitter, SlideShare, </w:t>
      </w:r>
      <w:r>
        <w:t>LinkedIn, etc. to include a link to your blog.</w:t>
      </w:r>
      <w:r w:rsidR="0037010D">
        <w:t xml:space="preserve"> Share articles from your blog in the social networks.</w:t>
      </w:r>
    </w:p>
    <w:p w:rsidR="0008765C" w:rsidRDefault="0008765C" w:rsidP="0008765C">
      <w:pPr>
        <w:numPr>
          <w:ilvl w:val="0"/>
          <w:numId w:val="28"/>
        </w:numPr>
      </w:pPr>
      <w:r>
        <w:t>Register your blog at Blogosfera (</w:t>
      </w:r>
      <w:hyperlink r:id="rId56" w:history="1">
        <w:r w:rsidRPr="00C00746">
          <w:rPr>
            <w:rStyle w:val="Hyperlink"/>
          </w:rPr>
          <w:t>http://www.dnevnik.bg/blogosfera/</w:t>
        </w:r>
      </w:hyperlink>
      <w:r>
        <w:t xml:space="preserve">). The registration form is located here (fill the RSS feed of your blog): </w:t>
      </w:r>
      <w:hyperlink r:id="rId57" w:history="1">
        <w:r w:rsidRPr="00C00746">
          <w:rPr>
            <w:rStyle w:val="Hyperlink"/>
          </w:rPr>
          <w:t>http://id.capital.bg/preferences.php</w:t>
        </w:r>
      </w:hyperlink>
      <w:r>
        <w:t xml:space="preserve">. </w:t>
      </w:r>
    </w:p>
    <w:p w:rsidR="0037010D" w:rsidRDefault="0037010D" w:rsidP="001123ED">
      <w:pPr>
        <w:numPr>
          <w:ilvl w:val="0"/>
          <w:numId w:val="28"/>
        </w:numPr>
      </w:pPr>
      <w:r>
        <w:t xml:space="preserve">Register your blog at </w:t>
      </w:r>
      <w:hyperlink r:id="rId58" w:history="1">
        <w:r w:rsidRPr="005001E7">
          <w:rPr>
            <w:rStyle w:val="Hyperlink"/>
          </w:rPr>
          <w:t>http://topbloglog.com</w:t>
        </w:r>
      </w:hyperlink>
      <w:r>
        <w:t>.</w:t>
      </w:r>
    </w:p>
    <w:p w:rsidR="0008765C" w:rsidRDefault="0008765C" w:rsidP="001123ED">
      <w:pPr>
        <w:numPr>
          <w:ilvl w:val="0"/>
          <w:numId w:val="28"/>
        </w:numPr>
      </w:pPr>
      <w:r>
        <w:t xml:space="preserve">You might also register yourself in </w:t>
      </w:r>
      <w:hyperlink r:id="rId59" w:history="1">
        <w:r w:rsidRPr="00B26CC2">
          <w:rPr>
            <w:rStyle w:val="Hyperlink"/>
          </w:rPr>
          <w:t>www.crunchbase.com</w:t>
        </w:r>
      </w:hyperlink>
      <w:r>
        <w:t>. Be sure to provide links to your blog and other sites (Facebook, Twitter, etc.)</w:t>
      </w:r>
    </w:p>
    <w:p w:rsidR="00FC1573" w:rsidRDefault="00FC1573" w:rsidP="00FC1573">
      <w:pPr>
        <w:pStyle w:val="Heading3"/>
      </w:pPr>
      <w:r>
        <w:t>Link Building</w:t>
      </w:r>
    </w:p>
    <w:p w:rsidR="00FC1573" w:rsidRDefault="003169F2" w:rsidP="00FC1573">
      <w:r>
        <w:t>Register your blog to directories and social bookmarking sites, e.g.</w:t>
      </w:r>
    </w:p>
    <w:p w:rsidR="001A4838" w:rsidRDefault="00B953BC" w:rsidP="001A4838">
      <w:pPr>
        <w:numPr>
          <w:ilvl w:val="0"/>
          <w:numId w:val="26"/>
        </w:numPr>
      </w:pPr>
      <w:hyperlink r:id="rId60" w:history="1">
        <w:r w:rsidR="001A4838" w:rsidRPr="00AD12DD">
          <w:rPr>
            <w:rStyle w:val="Hyperlink"/>
          </w:rPr>
          <w:t>www.dobavilink.info</w:t>
        </w:r>
      </w:hyperlink>
      <w:r w:rsidR="001A4838">
        <w:t xml:space="preserve"> – a list of Bulgarian directories</w:t>
      </w:r>
    </w:p>
    <w:p w:rsidR="001A4838" w:rsidRDefault="00B953BC" w:rsidP="001A4838">
      <w:pPr>
        <w:numPr>
          <w:ilvl w:val="0"/>
          <w:numId w:val="26"/>
        </w:numPr>
      </w:pPr>
      <w:hyperlink r:id="rId61" w:history="1">
        <w:r w:rsidR="001A4838" w:rsidRPr="00AD12DD">
          <w:rPr>
            <w:rStyle w:val="Hyperlink"/>
          </w:rPr>
          <w:t>www.ebizmba.com/articles/social-bookmarking-websites</w:t>
        </w:r>
      </w:hyperlink>
      <w:r w:rsidR="001A4838">
        <w:t xml:space="preserve"> – top 15 social bookmarking sites</w:t>
      </w:r>
    </w:p>
    <w:p w:rsidR="001A4838" w:rsidRDefault="00B953BC" w:rsidP="0063248C">
      <w:pPr>
        <w:numPr>
          <w:ilvl w:val="0"/>
          <w:numId w:val="26"/>
        </w:numPr>
      </w:pPr>
      <w:hyperlink r:id="rId62" w:history="1">
        <w:r w:rsidR="0063248C" w:rsidRPr="00C00746">
          <w:rPr>
            <w:rStyle w:val="Hyperlink"/>
          </w:rPr>
          <w:t>www.bestcatalog.net/seo_tips/directories.htm</w:t>
        </w:r>
      </w:hyperlink>
      <w:r w:rsidR="0063248C">
        <w:t xml:space="preserve">, </w:t>
      </w:r>
      <w:hyperlink r:id="rId63" w:history="1">
        <w:r w:rsidR="0063248C" w:rsidRPr="00C00746">
          <w:rPr>
            <w:rStyle w:val="Hyperlink"/>
          </w:rPr>
          <w:t>www.vretoolbar.com/articles/directories.php</w:t>
        </w:r>
      </w:hyperlink>
      <w:r w:rsidR="0063248C">
        <w:t xml:space="preserve">,  </w:t>
      </w:r>
      <w:hyperlink r:id="rId64" w:history="1">
        <w:r w:rsidR="0063248C" w:rsidRPr="00C00746">
          <w:rPr>
            <w:rStyle w:val="Hyperlink"/>
          </w:rPr>
          <w:t>www.whenweseo.com/web_directories/high_pagerank_directories.jsp</w:t>
        </w:r>
      </w:hyperlink>
      <w:r w:rsidR="00ED4093">
        <w:t xml:space="preserve"> –</w:t>
      </w:r>
      <w:r w:rsidR="0063248C">
        <w:t xml:space="preserve"> </w:t>
      </w:r>
      <w:r w:rsidR="00ED4093">
        <w:t xml:space="preserve">list of </w:t>
      </w:r>
      <w:r w:rsidR="00795BD8">
        <w:t xml:space="preserve">top </w:t>
      </w:r>
      <w:r w:rsidR="00ED4093">
        <w:t>international directories</w:t>
      </w:r>
      <w:r w:rsidR="0063248C">
        <w:t xml:space="preserve"> for articles</w:t>
      </w:r>
    </w:p>
    <w:p w:rsidR="00FC1573" w:rsidRDefault="00FC1573" w:rsidP="00FC1573">
      <w:pPr>
        <w:pStyle w:val="Heading3"/>
      </w:pPr>
      <w:r>
        <w:t>Developer Profile</w:t>
      </w:r>
    </w:p>
    <w:p w:rsidR="00AA29DC" w:rsidRPr="00AA29DC" w:rsidRDefault="00EA342B" w:rsidP="00AA29DC">
      <w:r>
        <w:t xml:space="preserve">Create your own </w:t>
      </w:r>
      <w:r w:rsidR="00AD4A51" w:rsidRPr="00AD4A51">
        <w:rPr>
          <w:b/>
        </w:rPr>
        <w:t xml:space="preserve">public </w:t>
      </w:r>
      <w:r w:rsidRPr="00AD4A51">
        <w:rPr>
          <w:b/>
        </w:rPr>
        <w:t>developer profile</w:t>
      </w:r>
      <w:r w:rsidR="00AD4A51">
        <w:t xml:space="preserve"> in the leading project hosting sites</w:t>
      </w:r>
      <w:r>
        <w:t>:</w:t>
      </w:r>
    </w:p>
    <w:p w:rsidR="00020539" w:rsidRDefault="00FC1573" w:rsidP="00FC1573">
      <w:pPr>
        <w:numPr>
          <w:ilvl w:val="0"/>
          <w:numId w:val="25"/>
        </w:numPr>
      </w:pPr>
      <w:r>
        <w:t>GitHub profile</w:t>
      </w:r>
      <w:r w:rsidR="00EA342B">
        <w:t xml:space="preserve"> at </w:t>
      </w:r>
      <w:hyperlink r:id="rId65" w:history="1">
        <w:r w:rsidR="00EA342B" w:rsidRPr="00AD12DD">
          <w:rPr>
            <w:rStyle w:val="Hyperlink"/>
          </w:rPr>
          <w:t>http://github.com</w:t>
        </w:r>
      </w:hyperlink>
    </w:p>
    <w:p w:rsidR="00FC1573" w:rsidRDefault="00FC1573" w:rsidP="00FC1573">
      <w:pPr>
        <w:numPr>
          <w:ilvl w:val="0"/>
          <w:numId w:val="25"/>
        </w:numPr>
      </w:pPr>
      <w:r>
        <w:t>Google Code profile</w:t>
      </w:r>
      <w:r w:rsidR="00EA342B">
        <w:t xml:space="preserve"> at </w:t>
      </w:r>
      <w:hyperlink r:id="rId66" w:history="1">
        <w:r w:rsidR="00EA342B" w:rsidRPr="00AD12DD">
          <w:rPr>
            <w:rStyle w:val="Hyperlink"/>
          </w:rPr>
          <w:t>http://code.google.com</w:t>
        </w:r>
      </w:hyperlink>
    </w:p>
    <w:p w:rsidR="00EA342B" w:rsidRDefault="00AD4A51" w:rsidP="00FC1573">
      <w:pPr>
        <w:numPr>
          <w:ilvl w:val="0"/>
          <w:numId w:val="25"/>
        </w:numPr>
      </w:pPr>
      <w:r>
        <w:t xml:space="preserve">CodePlex profile at </w:t>
      </w:r>
      <w:hyperlink r:id="rId67" w:history="1">
        <w:r w:rsidRPr="00AD4A51">
          <w:rPr>
            <w:rStyle w:val="Hyperlink"/>
          </w:rPr>
          <w:t>http://www.codeplex.com</w:t>
        </w:r>
      </w:hyperlink>
    </w:p>
    <w:p w:rsidR="00AD4A51" w:rsidRDefault="00AD4A51" w:rsidP="00FC1573">
      <w:pPr>
        <w:numPr>
          <w:ilvl w:val="0"/>
          <w:numId w:val="25"/>
        </w:numPr>
      </w:pPr>
      <w:r>
        <w:t>Optionally create a developer profile in few less significant project hosting sites like:</w:t>
      </w:r>
    </w:p>
    <w:p w:rsidR="00AD4A51" w:rsidRDefault="00B953BC" w:rsidP="00AD4A51">
      <w:pPr>
        <w:numPr>
          <w:ilvl w:val="1"/>
          <w:numId w:val="25"/>
        </w:numPr>
      </w:pPr>
      <w:hyperlink r:id="rId68" w:history="1">
        <w:r w:rsidR="00AD4A51" w:rsidRPr="00AD12DD">
          <w:rPr>
            <w:rStyle w:val="Hyperlink"/>
          </w:rPr>
          <w:t>http://sourceforge.net</w:t>
        </w:r>
      </w:hyperlink>
    </w:p>
    <w:p w:rsidR="00AD4A51" w:rsidRDefault="00B953BC" w:rsidP="00AD4A51">
      <w:pPr>
        <w:numPr>
          <w:ilvl w:val="1"/>
          <w:numId w:val="25"/>
        </w:numPr>
      </w:pPr>
      <w:hyperlink r:id="rId69" w:history="1">
        <w:r w:rsidR="00AD4A51" w:rsidRPr="00AD4A51">
          <w:rPr>
            <w:rStyle w:val="Hyperlink"/>
          </w:rPr>
          <w:t>http://gitorious.org</w:t>
        </w:r>
      </w:hyperlink>
    </w:p>
    <w:p w:rsidR="00AD4A51" w:rsidRDefault="00B953BC" w:rsidP="00AD4A51">
      <w:pPr>
        <w:numPr>
          <w:ilvl w:val="1"/>
          <w:numId w:val="25"/>
        </w:numPr>
      </w:pPr>
      <w:hyperlink r:id="rId70" w:history="1">
        <w:r w:rsidR="00AD4A51" w:rsidRPr="00AD4A51">
          <w:rPr>
            <w:rStyle w:val="Hyperlink"/>
          </w:rPr>
          <w:t>http://openfmi.net</w:t>
        </w:r>
      </w:hyperlink>
    </w:p>
    <w:p w:rsidR="00AD4A51" w:rsidRDefault="00B953BC" w:rsidP="00AD4A51">
      <w:pPr>
        <w:numPr>
          <w:ilvl w:val="1"/>
          <w:numId w:val="25"/>
        </w:numPr>
      </w:pPr>
      <w:hyperlink r:id="rId71" w:history="1">
        <w:r w:rsidR="00AD4A51" w:rsidRPr="00AD4A51">
          <w:rPr>
            <w:rStyle w:val="Hyperlink"/>
          </w:rPr>
          <w:t>https://bitbucket.org</w:t>
        </w:r>
      </w:hyperlink>
    </w:p>
    <w:p w:rsidR="00AD4A51" w:rsidRDefault="00B953BC" w:rsidP="00AD4A51">
      <w:pPr>
        <w:numPr>
          <w:ilvl w:val="1"/>
          <w:numId w:val="25"/>
        </w:numPr>
      </w:pPr>
      <w:hyperlink r:id="rId72" w:history="1">
        <w:r w:rsidR="00AD4A51" w:rsidRPr="00AD4A51">
          <w:rPr>
            <w:rStyle w:val="Hyperlink"/>
          </w:rPr>
          <w:t>http://www.assembla.com</w:t>
        </w:r>
      </w:hyperlink>
    </w:p>
    <w:p w:rsidR="00AD4A51" w:rsidRDefault="00AD4A51" w:rsidP="00AD4A51">
      <w:r>
        <w:t xml:space="preserve">Obligatory fill your profile and provide </w:t>
      </w:r>
      <w:r w:rsidR="007B26C3">
        <w:t xml:space="preserve">a </w:t>
      </w:r>
      <w:r>
        <w:t>link to your blog</w:t>
      </w:r>
      <w:r w:rsidR="007B26C3">
        <w:t xml:space="preserve"> (or RSS if possible)</w:t>
      </w:r>
      <w:r>
        <w:t>.</w:t>
      </w:r>
    </w:p>
    <w:p w:rsidR="007B26C3" w:rsidRDefault="007B26C3" w:rsidP="007B26C3">
      <w:pPr>
        <w:pStyle w:val="Heading3"/>
      </w:pPr>
      <w:r>
        <w:lastRenderedPageBreak/>
        <w:t>Upload Your Open-Source Projects</w:t>
      </w:r>
    </w:p>
    <w:p w:rsidR="007B26C3" w:rsidRDefault="007B26C3" w:rsidP="007B26C3">
      <w:r>
        <w:t>Upload your best projects from the academy as open source projects in your public developer profiles. Your public developer profile will be a good way to demonstrate your skills at a job interview. Steps to upload a project:</w:t>
      </w:r>
    </w:p>
    <w:p w:rsidR="007B26C3" w:rsidRDefault="007B26C3" w:rsidP="007B26C3">
      <w:pPr>
        <w:numPr>
          <w:ilvl w:val="0"/>
          <w:numId w:val="27"/>
        </w:numPr>
      </w:pPr>
      <w:r>
        <w:t xml:space="preserve">Choose a </w:t>
      </w:r>
      <w:r w:rsidRPr="007B26C3">
        <w:rPr>
          <w:b/>
        </w:rPr>
        <w:t>project of your best to share publicly</w:t>
      </w:r>
      <w:r>
        <w:t xml:space="preserve"> in Internet. This could be for example a console "Snake" game or solution to some of the problems from our courses. Upload good projects only. If your code is bad, the whole world will know, right?</w:t>
      </w:r>
    </w:p>
    <w:p w:rsidR="007B26C3" w:rsidRDefault="007B26C3" w:rsidP="007B26C3">
      <w:pPr>
        <w:numPr>
          <w:ilvl w:val="0"/>
          <w:numId w:val="27"/>
        </w:numPr>
      </w:pPr>
      <w:r>
        <w:t xml:space="preserve">Review the source code and add </w:t>
      </w:r>
      <w:r w:rsidRPr="007B26C3">
        <w:rPr>
          <w:b/>
        </w:rPr>
        <w:t>backlinks to your blog in each of the source code files</w:t>
      </w:r>
      <w:r>
        <w:t xml:space="preserve">. Example: </w:t>
      </w:r>
      <w:hyperlink r:id="rId73" w:history="1">
        <w:r w:rsidRPr="007B26C3">
          <w:rPr>
            <w:rStyle w:val="Hyperlink"/>
          </w:rPr>
          <w:t>https://github.com/nakov/nakov.io.cin/blob/master/Cin.cs</w:t>
        </w:r>
      </w:hyperlink>
      <w:r>
        <w:t>.</w:t>
      </w:r>
    </w:p>
    <w:p w:rsidR="007B26C3" w:rsidRDefault="007B26C3" w:rsidP="007B26C3">
      <w:pPr>
        <w:numPr>
          <w:ilvl w:val="0"/>
          <w:numId w:val="27"/>
        </w:numPr>
      </w:pPr>
      <w:r w:rsidRPr="007B26C3">
        <w:rPr>
          <w:b/>
        </w:rPr>
        <w:t>Create a repository</w:t>
      </w:r>
      <w:r>
        <w:t xml:space="preserve"> in GitHub / Google Code / CodePlex for your project and upload it. Be sure to put backlinks in the commit message.</w:t>
      </w:r>
    </w:p>
    <w:p w:rsidR="007B26C3" w:rsidRDefault="007B26C3" w:rsidP="007B26C3">
      <w:pPr>
        <w:numPr>
          <w:ilvl w:val="0"/>
          <w:numId w:val="27"/>
        </w:numPr>
      </w:pPr>
      <w:r>
        <w:t>Create a description / wiki / home page for your repository and add backlinks to your blog.</w:t>
      </w:r>
    </w:p>
    <w:p w:rsidR="007B26C3" w:rsidRDefault="007B26C3" w:rsidP="007B26C3">
      <w:pPr>
        <w:numPr>
          <w:ilvl w:val="0"/>
          <w:numId w:val="27"/>
        </w:numPr>
      </w:pPr>
      <w:r>
        <w:t xml:space="preserve">Add </w:t>
      </w:r>
      <w:r w:rsidRPr="007B26C3">
        <w:rPr>
          <w:b/>
        </w:rPr>
        <w:t>backlinks to your blog at all possible places</w:t>
      </w:r>
      <w:r>
        <w:t>. This will be rewarded later. Many bots and search engines will index your code and will display the links inside.</w:t>
      </w:r>
    </w:p>
    <w:p w:rsidR="007B26C3" w:rsidRDefault="007B26C3" w:rsidP="007B26C3">
      <w:pPr>
        <w:numPr>
          <w:ilvl w:val="0"/>
          <w:numId w:val="27"/>
        </w:numPr>
      </w:pPr>
      <w:r>
        <w:t>Add comments / discussions / forums posts / etc. in your project with backlink to your blog.</w:t>
      </w:r>
    </w:p>
    <w:p w:rsidR="004024BC" w:rsidRDefault="004024BC" w:rsidP="004024BC">
      <w:r>
        <w:t xml:space="preserve">Ideally, you should publish at least </w:t>
      </w:r>
      <w:r w:rsidR="00E643A4">
        <w:t>5</w:t>
      </w:r>
      <w:r>
        <w:t>-</w:t>
      </w:r>
      <w:r w:rsidR="00E643A4">
        <w:t>6</w:t>
      </w:r>
      <w:r>
        <w:t xml:space="preserve"> projects in at least 3 public repositories. You may write a blog post about each of your projects</w:t>
      </w:r>
      <w:r w:rsidR="00F83E3D">
        <w:t xml:space="preserve"> and link you its repository from your blog post</w:t>
      </w:r>
      <w:r>
        <w:t>.</w:t>
      </w:r>
    </w:p>
    <w:p w:rsidR="007B26C3" w:rsidRDefault="007B26C3" w:rsidP="007B26C3">
      <w:pPr>
        <w:pStyle w:val="Heading3"/>
      </w:pPr>
      <w:r>
        <w:t>Ohloh Profile</w:t>
      </w:r>
    </w:p>
    <w:p w:rsidR="007B26C3" w:rsidRDefault="007B26C3" w:rsidP="007B26C3">
      <w:r>
        <w:t xml:space="preserve">Create your public open-source developer profile at </w:t>
      </w:r>
      <w:hyperlink r:id="rId74" w:history="1">
        <w:r w:rsidRPr="00AD12DD">
          <w:rPr>
            <w:rStyle w:val="Hyperlink"/>
          </w:rPr>
          <w:t>http://ohloh.net</w:t>
        </w:r>
      </w:hyperlink>
      <w:r>
        <w:t xml:space="preserve"> and register all your open-source projects. Follow these steps:</w:t>
      </w:r>
    </w:p>
    <w:p w:rsidR="007B26C3" w:rsidRDefault="007B26C3" w:rsidP="00FC1573">
      <w:pPr>
        <w:numPr>
          <w:ilvl w:val="0"/>
          <w:numId w:val="25"/>
        </w:numPr>
      </w:pPr>
      <w:r>
        <w:t xml:space="preserve">Create your </w:t>
      </w:r>
      <w:r w:rsidRPr="004024BC">
        <w:rPr>
          <w:b/>
        </w:rPr>
        <w:t>public Ohloh profile</w:t>
      </w:r>
      <w:r>
        <w:t xml:space="preserve">. Fill your info and add links to your blogs. Example: </w:t>
      </w:r>
      <w:hyperlink r:id="rId75" w:history="1">
        <w:r w:rsidRPr="007B26C3">
          <w:rPr>
            <w:rStyle w:val="Hyperlink"/>
          </w:rPr>
          <w:t>https://www.ohloh.net/accounts/nakov</w:t>
        </w:r>
      </w:hyperlink>
      <w:r w:rsidR="004024BC">
        <w:t>.</w:t>
      </w:r>
    </w:p>
    <w:p w:rsidR="007B26C3" w:rsidRDefault="007B26C3" w:rsidP="00FC1573">
      <w:pPr>
        <w:numPr>
          <w:ilvl w:val="0"/>
          <w:numId w:val="25"/>
        </w:numPr>
      </w:pPr>
      <w:r w:rsidRPr="004024BC">
        <w:rPr>
          <w:b/>
        </w:rPr>
        <w:t xml:space="preserve">Register </w:t>
      </w:r>
      <w:r w:rsidR="004024BC">
        <w:rPr>
          <w:b/>
        </w:rPr>
        <w:t xml:space="preserve">at Ohloh </w:t>
      </w:r>
      <w:r w:rsidRPr="004024BC">
        <w:rPr>
          <w:b/>
        </w:rPr>
        <w:t>your open-source projects</w:t>
      </w:r>
      <w:r>
        <w:t xml:space="preserve"> from GitHub, Google Code and CodePlex</w:t>
      </w:r>
      <w:r w:rsidR="004024BC">
        <w:t xml:space="preserve"> at Ohloh: </w:t>
      </w:r>
      <w:hyperlink r:id="rId76" w:history="1">
        <w:r w:rsidR="004024BC" w:rsidRPr="004024BC">
          <w:rPr>
            <w:rStyle w:val="Hyperlink"/>
          </w:rPr>
          <w:t>https://www.ohloh.net/p/new</w:t>
        </w:r>
      </w:hyperlink>
      <w:r w:rsidR="004024BC">
        <w:t>.</w:t>
      </w:r>
    </w:p>
    <w:p w:rsidR="007B26C3" w:rsidRDefault="007B26C3" w:rsidP="00FC1573">
      <w:pPr>
        <w:numPr>
          <w:ilvl w:val="0"/>
          <w:numId w:val="25"/>
        </w:numPr>
      </w:pPr>
      <w:r>
        <w:t>For each registered project perform the following:</w:t>
      </w:r>
    </w:p>
    <w:p w:rsidR="00FC1573" w:rsidRDefault="007B26C3" w:rsidP="007B26C3">
      <w:pPr>
        <w:numPr>
          <w:ilvl w:val="1"/>
          <w:numId w:val="25"/>
        </w:numPr>
      </w:pPr>
      <w:r>
        <w:t>Add</w:t>
      </w:r>
      <w:r w:rsidR="00FC1573">
        <w:t xml:space="preserve"> </w:t>
      </w:r>
      <w:r w:rsidR="00FC1573" w:rsidRPr="004024BC">
        <w:rPr>
          <w:b/>
        </w:rPr>
        <w:t>RSS feeds to your blog</w:t>
      </w:r>
      <w:r w:rsidR="004024BC">
        <w:t xml:space="preserve">, e.g. </w:t>
      </w:r>
      <w:hyperlink r:id="rId77" w:history="1">
        <w:r w:rsidR="004024BC" w:rsidRPr="004024BC">
          <w:rPr>
            <w:rStyle w:val="Hyperlink"/>
          </w:rPr>
          <w:t>https://www.ohloh.net/p/schoolacademy/rss_articles</w:t>
        </w:r>
      </w:hyperlink>
    </w:p>
    <w:p w:rsidR="00AD4A51" w:rsidRDefault="004024BC" w:rsidP="00AD4A51">
      <w:pPr>
        <w:numPr>
          <w:ilvl w:val="1"/>
          <w:numId w:val="25"/>
        </w:numPr>
      </w:pPr>
      <w:r>
        <w:t xml:space="preserve">Add links to your blog and other sites: </w:t>
      </w:r>
      <w:hyperlink r:id="rId78" w:history="1">
        <w:r w:rsidRPr="004024BC">
          <w:rPr>
            <w:rStyle w:val="Hyperlink"/>
          </w:rPr>
          <w:t>https://www.ohloh.net/p/schoolacademy/links</w:t>
        </w:r>
      </w:hyperlink>
    </w:p>
    <w:p w:rsidR="00FC1573" w:rsidRDefault="004024BC" w:rsidP="00FC1573">
      <w:r>
        <w:t>Note that all your commits are monitored by Ohloh and backlinks from your source code or commit messages are published at Ohloh and other similar sites. So be sure to put backlinks in your commits an</w:t>
      </w:r>
      <w:r w:rsidR="008D3914">
        <w:t>d in the committed source code.</w:t>
      </w:r>
    </w:p>
    <w:p w:rsidR="003A6F0B" w:rsidRDefault="003A6F0B" w:rsidP="003A6F0B">
      <w:pPr>
        <w:pStyle w:val="Heading2"/>
      </w:pPr>
      <w:r>
        <w:t>Other SEO Hints</w:t>
      </w:r>
    </w:p>
    <w:p w:rsidR="003A6F0B" w:rsidRDefault="003A6F0B" w:rsidP="003A6F0B">
      <w:pPr>
        <w:numPr>
          <w:ilvl w:val="0"/>
          <w:numId w:val="30"/>
        </w:numPr>
      </w:pPr>
      <w:r>
        <w:t xml:space="preserve">Create a Twitter profile at </w:t>
      </w:r>
      <w:hyperlink r:id="rId79" w:history="1">
        <w:r w:rsidRPr="00146CC3">
          <w:rPr>
            <w:rStyle w:val="Hyperlink"/>
          </w:rPr>
          <w:t>http://twitter.com</w:t>
        </w:r>
      </w:hyperlink>
      <w:r>
        <w:t>. Link your Twitter account to your blog to automatically tweet all your posts.</w:t>
      </w:r>
      <w:r w:rsidR="00FC2402">
        <w:t xml:space="preserve"> You may need a WordPress plugin.</w:t>
      </w:r>
    </w:p>
    <w:p w:rsidR="003A6F0B" w:rsidRDefault="003A6F0B" w:rsidP="003A6F0B">
      <w:pPr>
        <w:numPr>
          <w:ilvl w:val="0"/>
          <w:numId w:val="30"/>
        </w:numPr>
      </w:pPr>
      <w:r>
        <w:t xml:space="preserve">Create an </w:t>
      </w:r>
      <w:hyperlink r:id="rId80" w:history="1">
        <w:r w:rsidRPr="00146CC3">
          <w:rPr>
            <w:rStyle w:val="Hyperlink"/>
          </w:rPr>
          <w:t>http://identi.ca</w:t>
        </w:r>
      </w:hyperlink>
      <w:r>
        <w:t xml:space="preserve"> account and link your Twitter account to it.</w:t>
      </w:r>
    </w:p>
    <w:p w:rsidR="003A6F0B" w:rsidRDefault="003A6F0B" w:rsidP="003A6F0B">
      <w:pPr>
        <w:numPr>
          <w:ilvl w:val="0"/>
          <w:numId w:val="30"/>
        </w:numPr>
      </w:pPr>
      <w:r>
        <w:t xml:space="preserve">Connect your blog to Facebook to share </w:t>
      </w:r>
      <w:r w:rsidR="00200549">
        <w:t xml:space="preserve">on Facebook </w:t>
      </w:r>
      <w:r>
        <w:t>all your posts</w:t>
      </w:r>
      <w:r w:rsidR="00200549">
        <w:rPr>
          <w:lang w:val="bg-BG"/>
        </w:rPr>
        <w:t xml:space="preserve"> (</w:t>
      </w:r>
      <w:r w:rsidR="00200549">
        <w:t>find a plugin to do this automatically on your behalf)</w:t>
      </w:r>
      <w:r>
        <w:t>.</w:t>
      </w:r>
    </w:p>
    <w:p w:rsidR="003A6F0B" w:rsidRDefault="003A6F0B" w:rsidP="003A6F0B">
      <w:r>
        <w:lastRenderedPageBreak/>
        <w:t>If you follow these hints each of your blog posts will be automatically shared on many locations with virtually zero effort.</w:t>
      </w:r>
    </w:p>
    <w:p w:rsidR="00FA7760" w:rsidRDefault="00FA7760" w:rsidP="00FA7760">
      <w:pPr>
        <w:pStyle w:val="Heading2"/>
      </w:pPr>
      <w:r>
        <w:t>Why You Should Have a Blog?</w:t>
      </w:r>
    </w:p>
    <w:p w:rsidR="00FA7760" w:rsidRPr="00FA7760" w:rsidRDefault="00FA7760" w:rsidP="00FA7760">
      <w:r w:rsidRPr="00FA7760">
        <w:t>The final but most significant concept of the task is that it provides skills and knowledge that will be useful for your career development.</w:t>
      </w:r>
    </w:p>
    <w:p w:rsidR="00FA7760" w:rsidRPr="00FA7760" w:rsidRDefault="00FA7760" w:rsidP="00FA7760">
      <w:r w:rsidRPr="00FA7760">
        <w:t>Why should you have a blog?</w:t>
      </w:r>
    </w:p>
    <w:p w:rsidR="00FA7760" w:rsidRPr="00FA7760" w:rsidRDefault="00FA7760" w:rsidP="00FA7760">
      <w:pPr>
        <w:numPr>
          <w:ilvl w:val="0"/>
          <w:numId w:val="30"/>
        </w:numPr>
      </w:pPr>
      <w:r w:rsidRPr="00FA7760">
        <w:t>To demonstrate your knowledge and expertise in software engineering</w:t>
      </w:r>
    </w:p>
    <w:p w:rsidR="00FA7760" w:rsidRPr="00FA7760" w:rsidRDefault="00FA7760" w:rsidP="00FA7760">
      <w:pPr>
        <w:numPr>
          <w:ilvl w:val="0"/>
          <w:numId w:val="30"/>
        </w:numPr>
      </w:pPr>
      <w:r w:rsidRPr="00FA7760">
        <w:t>To share your knowledge with others – Telerik Academy’s style</w:t>
      </w:r>
    </w:p>
    <w:p w:rsidR="00FA7760" w:rsidRPr="00FA7760" w:rsidRDefault="00FA7760" w:rsidP="00FA7760">
      <w:pPr>
        <w:numPr>
          <w:ilvl w:val="0"/>
          <w:numId w:val="30"/>
        </w:numPr>
      </w:pPr>
      <w:r w:rsidRPr="00FA7760">
        <w:t>To get noticed by potential employers or talent hunters</w:t>
      </w:r>
    </w:p>
    <w:p w:rsidR="00FA7760" w:rsidRPr="00FA7760" w:rsidRDefault="00FA7760" w:rsidP="00FA7760">
      <w:pPr>
        <w:numPr>
          <w:ilvl w:val="0"/>
          <w:numId w:val="30"/>
        </w:numPr>
      </w:pPr>
      <w:r w:rsidRPr="00FA7760">
        <w:t>To become part of the bloggers’ community</w:t>
      </w:r>
    </w:p>
    <w:p w:rsidR="00FA7760" w:rsidRPr="00FA7760" w:rsidRDefault="00FA7760" w:rsidP="00FA7760">
      <w:pPr>
        <w:numPr>
          <w:ilvl w:val="0"/>
          <w:numId w:val="30"/>
        </w:numPr>
      </w:pPr>
      <w:r w:rsidRPr="00FA7760">
        <w:t>Because having a blog is required from all telerikers who want to get promoted from a junior to a regular position</w:t>
      </w:r>
    </w:p>
    <w:p w:rsidR="00FA7760" w:rsidRPr="00FA7760" w:rsidRDefault="00FA7760" w:rsidP="00FA7760">
      <w:pPr>
        <w:numPr>
          <w:ilvl w:val="0"/>
          <w:numId w:val="30"/>
        </w:numPr>
      </w:pPr>
      <w:r w:rsidRPr="00FA7760">
        <w:t>Because it’s fun</w:t>
      </w:r>
    </w:p>
    <w:p w:rsidR="00FA7760" w:rsidRDefault="00FA7760" w:rsidP="00FC1573">
      <w:r w:rsidRPr="00FA7760">
        <w:t>Having a blog nowadays is essential, so why wait? Follow our step-by-step guide and start your blog today!</w:t>
      </w:r>
    </w:p>
    <w:p w:rsidR="00852E7A" w:rsidRDefault="00852E7A" w:rsidP="00852E7A">
      <w:pPr>
        <w:pStyle w:val="Heading2"/>
      </w:pPr>
      <w:r>
        <w:t>Blog Examples from Former Telerik Academy Students</w:t>
      </w:r>
    </w:p>
    <w:p w:rsidR="00852E7A" w:rsidRPr="00852E7A" w:rsidRDefault="00852E7A" w:rsidP="00852E7A">
      <w:r>
        <w:t>If you wander how your blog could look like and what its content should be, you might find useful to check few good blog examples created by students who have graduated Telerik Academy:</w:t>
      </w:r>
    </w:p>
    <w:p w:rsidR="00337422" w:rsidRDefault="00B953BC" w:rsidP="007F097D">
      <w:pPr>
        <w:numPr>
          <w:ilvl w:val="0"/>
          <w:numId w:val="34"/>
        </w:numPr>
        <w:spacing w:before="60" w:after="60"/>
        <w:ind w:left="714" w:hanging="357"/>
      </w:pPr>
      <w:hyperlink r:id="rId81" w:history="1">
        <w:r w:rsidR="00337422" w:rsidRPr="00337422">
          <w:rPr>
            <w:rStyle w:val="Hyperlink"/>
          </w:rPr>
          <w:t>http://stamo-gochev.com</w:t>
        </w:r>
      </w:hyperlink>
    </w:p>
    <w:p w:rsidR="002D778C" w:rsidRPr="003A6BDE" w:rsidRDefault="00B953BC" w:rsidP="007F097D">
      <w:pPr>
        <w:numPr>
          <w:ilvl w:val="0"/>
          <w:numId w:val="34"/>
        </w:numPr>
        <w:spacing w:before="60" w:after="60"/>
        <w:ind w:left="714" w:hanging="357"/>
        <w:rPr>
          <w:rStyle w:val="Hyperlink"/>
          <w:color w:val="auto"/>
          <w:u w:val="none"/>
        </w:rPr>
      </w:pPr>
      <w:hyperlink r:id="rId82" w:history="1">
        <w:r w:rsidR="002D778C" w:rsidRPr="007A3305">
          <w:rPr>
            <w:rStyle w:val="Hyperlink"/>
          </w:rPr>
          <w:t>http://www.vgudzhev.cloudvps.bg</w:t>
        </w:r>
      </w:hyperlink>
    </w:p>
    <w:p w:rsidR="003A6BDE" w:rsidRDefault="00B953BC" w:rsidP="003A6BDE">
      <w:pPr>
        <w:numPr>
          <w:ilvl w:val="0"/>
          <w:numId w:val="34"/>
        </w:numPr>
        <w:spacing w:before="60" w:after="60"/>
      </w:pPr>
      <w:hyperlink r:id="rId83" w:history="1">
        <w:r w:rsidR="003A6BDE" w:rsidRPr="004A64E5">
          <w:rPr>
            <w:rStyle w:val="Hyperlink"/>
          </w:rPr>
          <w:t>http://tkurtev.wordpress.com</w:t>
        </w:r>
      </w:hyperlink>
    </w:p>
    <w:p w:rsidR="003A6BDE" w:rsidRDefault="00B953BC" w:rsidP="003A6BDE">
      <w:pPr>
        <w:numPr>
          <w:ilvl w:val="0"/>
          <w:numId w:val="34"/>
        </w:numPr>
        <w:spacing w:before="60" w:after="60"/>
      </w:pPr>
      <w:hyperlink r:id="rId84" w:history="1">
        <w:r w:rsidR="003A6BDE" w:rsidRPr="004A64E5">
          <w:rPr>
            <w:rStyle w:val="Hyperlink"/>
          </w:rPr>
          <w:t>http://ivanov.avaart.net</w:t>
        </w:r>
      </w:hyperlink>
    </w:p>
    <w:p w:rsidR="002D778C" w:rsidRPr="007F097D" w:rsidRDefault="00B953BC" w:rsidP="007F097D">
      <w:pPr>
        <w:numPr>
          <w:ilvl w:val="0"/>
          <w:numId w:val="34"/>
        </w:numPr>
        <w:spacing w:before="60" w:after="60"/>
        <w:ind w:left="714" w:hanging="357"/>
        <w:rPr>
          <w:rStyle w:val="Hyperlink"/>
          <w:color w:val="auto"/>
          <w:u w:val="none"/>
        </w:rPr>
      </w:pPr>
      <w:hyperlink r:id="rId85" w:history="1">
        <w:r w:rsidR="002D778C" w:rsidRPr="000B4A8B">
          <w:rPr>
            <w:rStyle w:val="Hyperlink"/>
          </w:rPr>
          <w:t>http://pavelkolev.com</w:t>
        </w:r>
      </w:hyperlink>
    </w:p>
    <w:p w:rsidR="007F097D" w:rsidRPr="007F097D" w:rsidRDefault="00B953BC" w:rsidP="007F097D">
      <w:pPr>
        <w:numPr>
          <w:ilvl w:val="0"/>
          <w:numId w:val="34"/>
        </w:numPr>
        <w:spacing w:before="60" w:after="60"/>
        <w:ind w:left="714" w:hanging="357"/>
      </w:pPr>
      <w:hyperlink r:id="rId86" w:history="1">
        <w:r w:rsidR="007F097D" w:rsidRPr="00C00746">
          <w:rPr>
            <w:rStyle w:val="Hyperlink"/>
          </w:rPr>
          <w:t>http://blog.saykor.com</w:t>
        </w:r>
      </w:hyperlink>
    </w:p>
    <w:p w:rsidR="002D778C" w:rsidRDefault="00B953BC" w:rsidP="007F097D">
      <w:pPr>
        <w:numPr>
          <w:ilvl w:val="0"/>
          <w:numId w:val="34"/>
        </w:numPr>
        <w:spacing w:before="60" w:after="60"/>
        <w:ind w:left="714" w:hanging="357"/>
      </w:pPr>
      <w:hyperlink r:id="rId87" w:history="1">
        <w:r w:rsidR="002D778C" w:rsidRPr="000B7762">
          <w:rPr>
            <w:rStyle w:val="Hyperlink"/>
          </w:rPr>
          <w:t>http://gutsev.com</w:t>
        </w:r>
      </w:hyperlink>
    </w:p>
    <w:p w:rsidR="006807EC" w:rsidRDefault="00B953BC" w:rsidP="007F097D">
      <w:pPr>
        <w:numPr>
          <w:ilvl w:val="0"/>
          <w:numId w:val="34"/>
        </w:numPr>
        <w:spacing w:before="60" w:after="60"/>
        <w:ind w:left="714" w:hanging="357"/>
      </w:pPr>
      <w:hyperlink r:id="rId88" w:history="1">
        <w:r w:rsidR="006807EC" w:rsidRPr="006807EC">
          <w:rPr>
            <w:rStyle w:val="Hyperlink"/>
          </w:rPr>
          <w:t>http://stkirov.wordpress.com</w:t>
        </w:r>
      </w:hyperlink>
    </w:p>
    <w:p w:rsidR="000B7762" w:rsidRDefault="00B953BC" w:rsidP="007F097D">
      <w:pPr>
        <w:numPr>
          <w:ilvl w:val="0"/>
          <w:numId w:val="34"/>
        </w:numPr>
        <w:spacing w:before="60" w:after="60"/>
        <w:ind w:left="714" w:hanging="357"/>
      </w:pPr>
      <w:hyperlink r:id="rId89" w:history="1">
        <w:r w:rsidR="000B7762" w:rsidRPr="000B7762">
          <w:rPr>
            <w:rStyle w:val="Hyperlink"/>
          </w:rPr>
          <w:t>http://dimityr.wordpress.com</w:t>
        </w:r>
      </w:hyperlink>
    </w:p>
    <w:p w:rsidR="00852E7A" w:rsidRDefault="00B953BC" w:rsidP="007F097D">
      <w:pPr>
        <w:numPr>
          <w:ilvl w:val="0"/>
          <w:numId w:val="34"/>
        </w:numPr>
        <w:spacing w:before="60" w:after="60"/>
        <w:ind w:left="714" w:hanging="357"/>
      </w:pPr>
      <w:hyperlink r:id="rId90" w:history="1">
        <w:r w:rsidR="00852E7A" w:rsidRPr="002361F1">
          <w:rPr>
            <w:rStyle w:val="Hyperlink"/>
          </w:rPr>
          <w:t>http://angelov-it.com</w:t>
        </w:r>
      </w:hyperlink>
    </w:p>
    <w:p w:rsidR="007A3305" w:rsidRDefault="00B953BC" w:rsidP="007F097D">
      <w:pPr>
        <w:numPr>
          <w:ilvl w:val="0"/>
          <w:numId w:val="34"/>
        </w:numPr>
        <w:spacing w:before="60" w:after="60"/>
        <w:ind w:left="714" w:hanging="357"/>
      </w:pPr>
      <w:hyperlink r:id="rId91" w:history="1">
        <w:r w:rsidR="007A3305" w:rsidRPr="007A3305">
          <w:rPr>
            <w:rStyle w:val="Hyperlink"/>
          </w:rPr>
          <w:t>http://pavelraykov.wordpress.com</w:t>
        </w:r>
      </w:hyperlink>
    </w:p>
    <w:p w:rsidR="000B7762" w:rsidRDefault="00B953BC" w:rsidP="007F097D">
      <w:pPr>
        <w:numPr>
          <w:ilvl w:val="0"/>
          <w:numId w:val="34"/>
        </w:numPr>
        <w:spacing w:before="60" w:after="60"/>
        <w:ind w:left="714" w:hanging="357"/>
      </w:pPr>
      <w:hyperlink r:id="rId92" w:history="1">
        <w:r w:rsidR="000B7762" w:rsidRPr="002361F1">
          <w:rPr>
            <w:rStyle w:val="Hyperlink"/>
          </w:rPr>
          <w:t>http://plamenvarbanov.wordpress.com</w:t>
        </w:r>
      </w:hyperlink>
    </w:p>
    <w:p w:rsidR="008C35AC" w:rsidRPr="007F097D" w:rsidRDefault="00B953BC" w:rsidP="007F097D">
      <w:pPr>
        <w:numPr>
          <w:ilvl w:val="0"/>
          <w:numId w:val="34"/>
        </w:numPr>
        <w:spacing w:before="60" w:after="60"/>
        <w:ind w:left="714" w:hanging="357"/>
        <w:rPr>
          <w:rStyle w:val="Hyperlink"/>
          <w:color w:val="auto"/>
          <w:u w:val="none"/>
        </w:rPr>
      </w:pPr>
      <w:hyperlink r:id="rId93" w:history="1">
        <w:r w:rsidR="008C35AC" w:rsidRPr="00127A55">
          <w:rPr>
            <w:rStyle w:val="Hyperlink"/>
          </w:rPr>
          <w:t>http://tihomir.me</w:t>
        </w:r>
      </w:hyperlink>
    </w:p>
    <w:p w:rsidR="007F097D" w:rsidRPr="007F097D" w:rsidRDefault="00B953BC" w:rsidP="007F097D">
      <w:pPr>
        <w:numPr>
          <w:ilvl w:val="0"/>
          <w:numId w:val="34"/>
        </w:numPr>
        <w:spacing w:before="60" w:after="60"/>
        <w:ind w:left="714" w:hanging="357"/>
        <w:rPr>
          <w:rStyle w:val="Hyperlink"/>
          <w:color w:val="auto"/>
          <w:u w:val="none"/>
        </w:rPr>
      </w:pPr>
      <w:hyperlink r:id="rId94" w:history="1">
        <w:r w:rsidR="007F097D" w:rsidRPr="00C00746">
          <w:rPr>
            <w:rStyle w:val="Hyperlink"/>
          </w:rPr>
          <w:t>http://wtf.bg</w:t>
        </w:r>
      </w:hyperlink>
    </w:p>
    <w:p w:rsidR="007F097D" w:rsidRPr="007F097D" w:rsidRDefault="00B953BC" w:rsidP="007F097D">
      <w:pPr>
        <w:numPr>
          <w:ilvl w:val="0"/>
          <w:numId w:val="34"/>
        </w:numPr>
        <w:spacing w:before="60" w:after="60"/>
        <w:ind w:left="714" w:hanging="357"/>
        <w:rPr>
          <w:rStyle w:val="Hyperlink"/>
          <w:color w:val="auto"/>
          <w:u w:val="none"/>
        </w:rPr>
      </w:pPr>
      <w:hyperlink r:id="rId95" w:history="1">
        <w:r w:rsidR="007F097D" w:rsidRPr="00C00746">
          <w:rPr>
            <w:rStyle w:val="Hyperlink"/>
          </w:rPr>
          <w:t>http://boyanmarinov.com/blog/</w:t>
        </w:r>
      </w:hyperlink>
    </w:p>
    <w:p w:rsidR="007F097D" w:rsidRPr="00200549" w:rsidRDefault="00B953BC" w:rsidP="007F097D">
      <w:pPr>
        <w:numPr>
          <w:ilvl w:val="0"/>
          <w:numId w:val="34"/>
        </w:numPr>
        <w:spacing w:before="60" w:after="60"/>
        <w:ind w:left="714" w:hanging="357"/>
        <w:rPr>
          <w:rStyle w:val="Hyperlink"/>
          <w:color w:val="auto"/>
          <w:u w:val="none"/>
        </w:rPr>
      </w:pPr>
      <w:hyperlink r:id="rId96" w:history="1">
        <w:r w:rsidR="007F097D" w:rsidRPr="00C00746">
          <w:rPr>
            <w:rStyle w:val="Hyperlink"/>
          </w:rPr>
          <w:t>http://it.blogbg.eu</w:t>
        </w:r>
      </w:hyperlink>
    </w:p>
    <w:p w:rsidR="00200549" w:rsidRDefault="00B953BC" w:rsidP="00200549">
      <w:pPr>
        <w:numPr>
          <w:ilvl w:val="0"/>
          <w:numId w:val="34"/>
        </w:numPr>
        <w:spacing w:before="60" w:after="60"/>
        <w:rPr>
          <w:rStyle w:val="Hyperlink"/>
          <w:color w:val="auto"/>
          <w:u w:val="none"/>
        </w:rPr>
      </w:pPr>
      <w:hyperlink r:id="rId97" w:history="1">
        <w:r w:rsidR="00200549" w:rsidRPr="00006A12">
          <w:rPr>
            <w:rStyle w:val="Hyperlink"/>
          </w:rPr>
          <w:t>http://velin.wendi101.com</w:t>
        </w:r>
      </w:hyperlink>
    </w:p>
    <w:p w:rsidR="00200549" w:rsidRDefault="00B953BC" w:rsidP="00200549">
      <w:pPr>
        <w:numPr>
          <w:ilvl w:val="0"/>
          <w:numId w:val="34"/>
        </w:numPr>
        <w:spacing w:before="60" w:after="60"/>
        <w:rPr>
          <w:rStyle w:val="Hyperlink"/>
          <w:color w:val="auto"/>
          <w:u w:val="none"/>
        </w:rPr>
      </w:pPr>
      <w:hyperlink r:id="rId98" w:history="1">
        <w:r w:rsidR="00200549" w:rsidRPr="00006A12">
          <w:rPr>
            <w:rStyle w:val="Hyperlink"/>
          </w:rPr>
          <w:t>http://kdikov.overbet.net</w:t>
        </w:r>
      </w:hyperlink>
    </w:p>
    <w:p w:rsidR="00200549" w:rsidRDefault="00B953BC" w:rsidP="00200549">
      <w:pPr>
        <w:numPr>
          <w:ilvl w:val="0"/>
          <w:numId w:val="34"/>
        </w:numPr>
        <w:spacing w:before="60" w:after="60"/>
        <w:rPr>
          <w:rStyle w:val="Hyperlink"/>
          <w:color w:val="auto"/>
          <w:u w:val="none"/>
        </w:rPr>
      </w:pPr>
      <w:hyperlink r:id="rId99" w:history="1">
        <w:r w:rsidR="00200549" w:rsidRPr="00006A12">
          <w:rPr>
            <w:rStyle w:val="Hyperlink"/>
          </w:rPr>
          <w:t>http://nkolarov.wordpress.com</w:t>
        </w:r>
      </w:hyperlink>
    </w:p>
    <w:p w:rsidR="00200549" w:rsidRPr="00953C04" w:rsidRDefault="00B953BC" w:rsidP="00200549">
      <w:pPr>
        <w:numPr>
          <w:ilvl w:val="0"/>
          <w:numId w:val="34"/>
        </w:numPr>
        <w:spacing w:before="60" w:after="60"/>
        <w:rPr>
          <w:rStyle w:val="Hyperlink"/>
          <w:color w:val="auto"/>
          <w:u w:val="none"/>
        </w:rPr>
      </w:pPr>
      <w:hyperlink r:id="rId100" w:history="1">
        <w:r w:rsidR="00200549" w:rsidRPr="00006A12">
          <w:rPr>
            <w:rStyle w:val="Hyperlink"/>
          </w:rPr>
          <w:t>http://dotninja.wordpress.com</w:t>
        </w:r>
      </w:hyperlink>
    </w:p>
    <w:p w:rsidR="00953C04" w:rsidRPr="00953C04" w:rsidRDefault="00953C04" w:rsidP="00953C04">
      <w:pPr>
        <w:pStyle w:val="Heading2"/>
      </w:pPr>
      <w:r>
        <w:t>How to Submit Your Work?</w:t>
      </w:r>
    </w:p>
    <w:p w:rsidR="00953C04" w:rsidRPr="00F61E7F" w:rsidRDefault="00953C04" w:rsidP="00953C04">
      <w:pPr>
        <w:spacing w:before="60" w:after="60"/>
        <w:rPr>
          <w:rStyle w:val="Hyperlink"/>
          <w:color w:val="auto"/>
          <w:u w:val="none"/>
        </w:rPr>
      </w:pPr>
      <w:r>
        <w:rPr>
          <w:rStyle w:val="Hyperlink"/>
          <w:color w:val="auto"/>
          <w:u w:val="none"/>
        </w:rPr>
        <w:t>Send the link to your blog as text file.</w:t>
      </w:r>
      <w:bookmarkStart w:id="0" w:name="_GoBack"/>
      <w:bookmarkEnd w:id="0"/>
    </w:p>
    <w:sectPr w:rsidR="00953C04" w:rsidRPr="00F61E7F" w:rsidSect="00346BC7">
      <w:headerReference w:type="default" r:id="rId101"/>
      <w:footerReference w:type="default" r:id="rId102"/>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3BC" w:rsidRDefault="00B953BC">
      <w:r>
        <w:separator/>
      </w:r>
    </w:p>
  </w:endnote>
  <w:endnote w:type="continuationSeparator" w:id="0">
    <w:p w:rsidR="00B953BC" w:rsidRDefault="00B9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1002A87" w:usb1="00000000" w:usb2="00000000" w:usb3="00000000" w:csb0="000100FF"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27768" w:rsidTr="00A97129">
      <w:trPr>
        <w:trHeight w:val="56"/>
      </w:trPr>
      <w:tc>
        <w:tcPr>
          <w:tcW w:w="3119" w:type="dxa"/>
          <w:vAlign w:val="center"/>
        </w:tcPr>
        <w:p w:rsidR="003F3A33" w:rsidRPr="00E45C16" w:rsidRDefault="00E45C16"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953C04">
            <w:rPr>
              <w:noProof/>
            </w:rPr>
            <w:t>9</w:t>
          </w:r>
          <w:r w:rsidRPr="000E532F">
            <w:fldChar w:fldCharType="end"/>
          </w:r>
          <w:r w:rsidRPr="000E532F">
            <w:t xml:space="preserve"> of </w:t>
          </w:r>
          <w:r w:rsidR="00B953BC">
            <w:fldChar w:fldCharType="begin"/>
          </w:r>
          <w:r w:rsidR="00B953BC">
            <w:instrText xml:space="preserve"> NUMPAGES </w:instrText>
          </w:r>
          <w:r w:rsidR="00B953BC">
            <w:fldChar w:fldCharType="separate"/>
          </w:r>
          <w:r w:rsidR="00953C04">
            <w:rPr>
              <w:noProof/>
            </w:rPr>
            <w:t>9</w:t>
          </w:r>
          <w:r w:rsidR="00B953BC">
            <w:rPr>
              <w:noProof/>
            </w:rPr>
            <w:fldChar w:fldCharType="end"/>
          </w:r>
        </w:p>
      </w:tc>
      <w:tc>
        <w:tcPr>
          <w:tcW w:w="3544" w:type="dxa"/>
          <w:vAlign w:val="center"/>
        </w:tcPr>
        <w:p w:rsidR="003F3A33" w:rsidRPr="00127768" w:rsidRDefault="00B953BC" w:rsidP="00084F57">
          <w:pPr>
            <w:pStyle w:val="Footer"/>
            <w:spacing w:before="60"/>
            <w:jc w:val="right"/>
            <w:rPr>
              <w:b/>
              <w:noProof/>
              <w:szCs w:val="22"/>
            </w:rPr>
          </w:pPr>
          <w:hyperlink r:id="rId1" w:history="1">
            <w:r w:rsidR="008758B8" w:rsidRPr="00127768">
              <w:rPr>
                <w:rStyle w:val="Hyperlink"/>
                <w:noProof/>
              </w:rPr>
              <w:t>facebook.com/TelerikAcademy</w:t>
            </w:r>
          </w:hyperlink>
          <w:r w:rsidR="008758B8" w:rsidRPr="0012776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3BC" w:rsidRDefault="00B953BC">
      <w:r>
        <w:separator/>
      </w:r>
    </w:p>
  </w:footnote>
  <w:footnote w:type="continuationSeparator" w:id="0">
    <w:p w:rsidR="00B953BC" w:rsidRDefault="00B95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2D21D2"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E45C16" w:rsidRDefault="00E45C16" w:rsidP="00A9626F">
          <w:pPr>
            <w:pStyle w:val="Header"/>
            <w:spacing w:before="60" w:line="240" w:lineRule="exact"/>
          </w:pPr>
          <w:r>
            <w:t>Bul. Alexander Malinov 3</w:t>
          </w:r>
          <w:r w:rsidR="00C40C27">
            <w:t>1</w:t>
          </w:r>
          <w:r>
            <w:t>, Sofia, 1729</w:t>
          </w:r>
        </w:p>
        <w:p w:rsidR="003F3A33" w:rsidRDefault="00B953BC"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7F30"/>
    <w:multiLevelType w:val="hybridMultilevel"/>
    <w:tmpl w:val="4234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F73AC"/>
    <w:multiLevelType w:val="hybridMultilevel"/>
    <w:tmpl w:val="DBCE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B5A"/>
    <w:multiLevelType w:val="hybridMultilevel"/>
    <w:tmpl w:val="1D0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B2CAA"/>
    <w:multiLevelType w:val="hybridMultilevel"/>
    <w:tmpl w:val="7ECE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4560BB"/>
    <w:multiLevelType w:val="hybridMultilevel"/>
    <w:tmpl w:val="3CB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8B2187"/>
    <w:multiLevelType w:val="hybridMultilevel"/>
    <w:tmpl w:val="D17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42FE8"/>
    <w:multiLevelType w:val="hybridMultilevel"/>
    <w:tmpl w:val="38A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158F9"/>
    <w:multiLevelType w:val="hybridMultilevel"/>
    <w:tmpl w:val="2F0C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7708C"/>
    <w:multiLevelType w:val="hybridMultilevel"/>
    <w:tmpl w:val="0534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54435"/>
    <w:multiLevelType w:val="hybridMultilevel"/>
    <w:tmpl w:val="EB0A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342D4"/>
    <w:multiLevelType w:val="hybridMultilevel"/>
    <w:tmpl w:val="105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27CCB"/>
    <w:multiLevelType w:val="hybridMultilevel"/>
    <w:tmpl w:val="016CEC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46204D2"/>
    <w:multiLevelType w:val="hybridMultilevel"/>
    <w:tmpl w:val="3E3A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53BC2"/>
    <w:multiLevelType w:val="hybridMultilevel"/>
    <w:tmpl w:val="7AACAC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BF04E15"/>
    <w:multiLevelType w:val="hybridMultilevel"/>
    <w:tmpl w:val="9D901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05310"/>
    <w:multiLevelType w:val="hybridMultilevel"/>
    <w:tmpl w:val="877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4033"/>
    <w:multiLevelType w:val="hybridMultilevel"/>
    <w:tmpl w:val="3F28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B1596"/>
    <w:multiLevelType w:val="hybridMultilevel"/>
    <w:tmpl w:val="8A58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02B5E"/>
    <w:multiLevelType w:val="hybridMultilevel"/>
    <w:tmpl w:val="FA38EC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9565F66"/>
    <w:multiLevelType w:val="hybridMultilevel"/>
    <w:tmpl w:val="0BFE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619EA"/>
    <w:multiLevelType w:val="hybridMultilevel"/>
    <w:tmpl w:val="C2CC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A034F"/>
    <w:multiLevelType w:val="hybridMultilevel"/>
    <w:tmpl w:val="33E6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455F0"/>
    <w:multiLevelType w:val="hybridMultilevel"/>
    <w:tmpl w:val="4CBE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67D62"/>
    <w:multiLevelType w:val="hybridMultilevel"/>
    <w:tmpl w:val="CD302A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8754B4"/>
    <w:multiLevelType w:val="hybridMultilevel"/>
    <w:tmpl w:val="94143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977DE"/>
    <w:multiLevelType w:val="hybridMultilevel"/>
    <w:tmpl w:val="A0DE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A82769"/>
    <w:multiLevelType w:val="hybridMultilevel"/>
    <w:tmpl w:val="53D6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F2915"/>
    <w:multiLevelType w:val="hybridMultilevel"/>
    <w:tmpl w:val="9FB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32"/>
  </w:num>
  <w:num w:numId="5">
    <w:abstractNumId w:val="21"/>
  </w:num>
  <w:num w:numId="6">
    <w:abstractNumId w:val="30"/>
  </w:num>
  <w:num w:numId="7">
    <w:abstractNumId w:val="20"/>
  </w:num>
  <w:num w:numId="8">
    <w:abstractNumId w:val="14"/>
  </w:num>
  <w:num w:numId="9">
    <w:abstractNumId w:val="17"/>
  </w:num>
  <w:num w:numId="10">
    <w:abstractNumId w:val="27"/>
  </w:num>
  <w:num w:numId="11">
    <w:abstractNumId w:val="33"/>
  </w:num>
  <w:num w:numId="12">
    <w:abstractNumId w:val="12"/>
  </w:num>
  <w:num w:numId="13">
    <w:abstractNumId w:val="23"/>
  </w:num>
  <w:num w:numId="14">
    <w:abstractNumId w:val="4"/>
  </w:num>
  <w:num w:numId="15">
    <w:abstractNumId w:val="3"/>
  </w:num>
  <w:num w:numId="16">
    <w:abstractNumId w:val="34"/>
  </w:num>
  <w:num w:numId="17">
    <w:abstractNumId w:val="35"/>
  </w:num>
  <w:num w:numId="18">
    <w:abstractNumId w:val="16"/>
  </w:num>
  <w:num w:numId="19">
    <w:abstractNumId w:val="22"/>
  </w:num>
  <w:num w:numId="20">
    <w:abstractNumId w:val="7"/>
  </w:num>
  <w:num w:numId="21">
    <w:abstractNumId w:val="0"/>
  </w:num>
  <w:num w:numId="22">
    <w:abstractNumId w:val="18"/>
  </w:num>
  <w:num w:numId="23">
    <w:abstractNumId w:val="1"/>
  </w:num>
  <w:num w:numId="24">
    <w:abstractNumId w:val="8"/>
  </w:num>
  <w:num w:numId="25">
    <w:abstractNumId w:val="25"/>
  </w:num>
  <w:num w:numId="26">
    <w:abstractNumId w:val="26"/>
  </w:num>
  <w:num w:numId="27">
    <w:abstractNumId w:val="6"/>
  </w:num>
  <w:num w:numId="28">
    <w:abstractNumId w:val="19"/>
  </w:num>
  <w:num w:numId="29">
    <w:abstractNumId w:val="9"/>
  </w:num>
  <w:num w:numId="30">
    <w:abstractNumId w:val="2"/>
  </w:num>
  <w:num w:numId="31">
    <w:abstractNumId w:val="31"/>
  </w:num>
  <w:num w:numId="32">
    <w:abstractNumId w:val="31"/>
  </w:num>
  <w:num w:numId="33">
    <w:abstractNumId w:val="11"/>
  </w:num>
  <w:num w:numId="34">
    <w:abstractNumId w:val="28"/>
  </w:num>
  <w:num w:numId="35">
    <w:abstractNumId w:val="15"/>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4E5A"/>
    <w:rsid w:val="00010247"/>
    <w:rsid w:val="00020539"/>
    <w:rsid w:val="00024338"/>
    <w:rsid w:val="00027702"/>
    <w:rsid w:val="00034946"/>
    <w:rsid w:val="000513ED"/>
    <w:rsid w:val="00051A0F"/>
    <w:rsid w:val="00051ABB"/>
    <w:rsid w:val="00051DDB"/>
    <w:rsid w:val="00063ABA"/>
    <w:rsid w:val="000733CB"/>
    <w:rsid w:val="000740B9"/>
    <w:rsid w:val="00081337"/>
    <w:rsid w:val="00084F57"/>
    <w:rsid w:val="0008765C"/>
    <w:rsid w:val="000943BF"/>
    <w:rsid w:val="00095106"/>
    <w:rsid w:val="000B0D79"/>
    <w:rsid w:val="000B4A8B"/>
    <w:rsid w:val="000B7762"/>
    <w:rsid w:val="000C300D"/>
    <w:rsid w:val="000C40FE"/>
    <w:rsid w:val="000C49E8"/>
    <w:rsid w:val="000C5AF2"/>
    <w:rsid w:val="000C6C27"/>
    <w:rsid w:val="000E226C"/>
    <w:rsid w:val="000E494F"/>
    <w:rsid w:val="000E532F"/>
    <w:rsid w:val="000E6EA7"/>
    <w:rsid w:val="000F74FD"/>
    <w:rsid w:val="00107B69"/>
    <w:rsid w:val="001123ED"/>
    <w:rsid w:val="0012062D"/>
    <w:rsid w:val="001248BE"/>
    <w:rsid w:val="001251B2"/>
    <w:rsid w:val="00127768"/>
    <w:rsid w:val="00134C58"/>
    <w:rsid w:val="00141929"/>
    <w:rsid w:val="0014677B"/>
    <w:rsid w:val="001510E9"/>
    <w:rsid w:val="00153972"/>
    <w:rsid w:val="0015630B"/>
    <w:rsid w:val="0017625F"/>
    <w:rsid w:val="00184EBB"/>
    <w:rsid w:val="001851D2"/>
    <w:rsid w:val="00190FDA"/>
    <w:rsid w:val="00193E4B"/>
    <w:rsid w:val="001957A4"/>
    <w:rsid w:val="00196928"/>
    <w:rsid w:val="001976E7"/>
    <w:rsid w:val="001A204C"/>
    <w:rsid w:val="001A4838"/>
    <w:rsid w:val="001A7CDF"/>
    <w:rsid w:val="001B00CA"/>
    <w:rsid w:val="001C6B8B"/>
    <w:rsid w:val="001E177B"/>
    <w:rsid w:val="001F1B92"/>
    <w:rsid w:val="00200549"/>
    <w:rsid w:val="00213EAA"/>
    <w:rsid w:val="002256CC"/>
    <w:rsid w:val="00231BA2"/>
    <w:rsid w:val="0025114C"/>
    <w:rsid w:val="00253B34"/>
    <w:rsid w:val="00270DD5"/>
    <w:rsid w:val="0027273B"/>
    <w:rsid w:val="002730AA"/>
    <w:rsid w:val="00273E5C"/>
    <w:rsid w:val="00274DA8"/>
    <w:rsid w:val="00285EE9"/>
    <w:rsid w:val="002868AD"/>
    <w:rsid w:val="00286DDB"/>
    <w:rsid w:val="00287A65"/>
    <w:rsid w:val="002B6B03"/>
    <w:rsid w:val="002C1485"/>
    <w:rsid w:val="002C2391"/>
    <w:rsid w:val="002C6AC0"/>
    <w:rsid w:val="002D21D2"/>
    <w:rsid w:val="002D778C"/>
    <w:rsid w:val="002F27CA"/>
    <w:rsid w:val="002F2BEE"/>
    <w:rsid w:val="003138CD"/>
    <w:rsid w:val="003169F2"/>
    <w:rsid w:val="0033020E"/>
    <w:rsid w:val="003349A0"/>
    <w:rsid w:val="00337422"/>
    <w:rsid w:val="00340BB7"/>
    <w:rsid w:val="0034518F"/>
    <w:rsid w:val="00346BC7"/>
    <w:rsid w:val="00353E4D"/>
    <w:rsid w:val="00355D09"/>
    <w:rsid w:val="003606FD"/>
    <w:rsid w:val="00360B4D"/>
    <w:rsid w:val="00361CF6"/>
    <w:rsid w:val="003625C6"/>
    <w:rsid w:val="0037010D"/>
    <w:rsid w:val="003951E3"/>
    <w:rsid w:val="00397A42"/>
    <w:rsid w:val="00397A69"/>
    <w:rsid w:val="003A24B4"/>
    <w:rsid w:val="003A4BA8"/>
    <w:rsid w:val="003A618B"/>
    <w:rsid w:val="003A6BDE"/>
    <w:rsid w:val="003A6F0B"/>
    <w:rsid w:val="003B0BA0"/>
    <w:rsid w:val="003B312B"/>
    <w:rsid w:val="003C355F"/>
    <w:rsid w:val="003C5986"/>
    <w:rsid w:val="003D2B08"/>
    <w:rsid w:val="003D2B37"/>
    <w:rsid w:val="003E238C"/>
    <w:rsid w:val="003F0025"/>
    <w:rsid w:val="003F3A33"/>
    <w:rsid w:val="004024BC"/>
    <w:rsid w:val="00404189"/>
    <w:rsid w:val="00406870"/>
    <w:rsid w:val="00411ED8"/>
    <w:rsid w:val="00416D86"/>
    <w:rsid w:val="004210F6"/>
    <w:rsid w:val="00422A8F"/>
    <w:rsid w:val="0042435F"/>
    <w:rsid w:val="004254EE"/>
    <w:rsid w:val="004452F2"/>
    <w:rsid w:val="00446410"/>
    <w:rsid w:val="00453CA4"/>
    <w:rsid w:val="00460E19"/>
    <w:rsid w:val="0046113A"/>
    <w:rsid w:val="004616E5"/>
    <w:rsid w:val="00467E8E"/>
    <w:rsid w:val="00471AA9"/>
    <w:rsid w:val="004766ED"/>
    <w:rsid w:val="00485421"/>
    <w:rsid w:val="004B59AF"/>
    <w:rsid w:val="004C0C23"/>
    <w:rsid w:val="004C0CF6"/>
    <w:rsid w:val="004C5ADC"/>
    <w:rsid w:val="004D0809"/>
    <w:rsid w:val="004D1036"/>
    <w:rsid w:val="004D7BAC"/>
    <w:rsid w:val="004E19BB"/>
    <w:rsid w:val="004E58AB"/>
    <w:rsid w:val="004E665D"/>
    <w:rsid w:val="00502A78"/>
    <w:rsid w:val="0051316B"/>
    <w:rsid w:val="00513183"/>
    <w:rsid w:val="0051613D"/>
    <w:rsid w:val="00535770"/>
    <w:rsid w:val="0053698C"/>
    <w:rsid w:val="00547F80"/>
    <w:rsid w:val="00554CD4"/>
    <w:rsid w:val="00555C41"/>
    <w:rsid w:val="00556A6F"/>
    <w:rsid w:val="005578D0"/>
    <w:rsid w:val="00560FD3"/>
    <w:rsid w:val="005668A0"/>
    <w:rsid w:val="00577F46"/>
    <w:rsid w:val="00581484"/>
    <w:rsid w:val="00582B7E"/>
    <w:rsid w:val="005907FF"/>
    <w:rsid w:val="00595D19"/>
    <w:rsid w:val="005B0D5C"/>
    <w:rsid w:val="005B2B28"/>
    <w:rsid w:val="005D3F6F"/>
    <w:rsid w:val="005D52F9"/>
    <w:rsid w:val="005D778D"/>
    <w:rsid w:val="006001FA"/>
    <w:rsid w:val="00605BD1"/>
    <w:rsid w:val="00606BC9"/>
    <w:rsid w:val="0061142D"/>
    <w:rsid w:val="00613422"/>
    <w:rsid w:val="00613F21"/>
    <w:rsid w:val="00614E6A"/>
    <w:rsid w:val="0063248C"/>
    <w:rsid w:val="00634698"/>
    <w:rsid w:val="00636D60"/>
    <w:rsid w:val="00647AF5"/>
    <w:rsid w:val="006525F2"/>
    <w:rsid w:val="006534D1"/>
    <w:rsid w:val="00660EC8"/>
    <w:rsid w:val="0066126E"/>
    <w:rsid w:val="006807EC"/>
    <w:rsid w:val="00682185"/>
    <w:rsid w:val="0068222E"/>
    <w:rsid w:val="00690552"/>
    <w:rsid w:val="006B01AC"/>
    <w:rsid w:val="006B13C8"/>
    <w:rsid w:val="006C799E"/>
    <w:rsid w:val="006D04FB"/>
    <w:rsid w:val="006D0EED"/>
    <w:rsid w:val="00704B48"/>
    <w:rsid w:val="007079C8"/>
    <w:rsid w:val="0071580A"/>
    <w:rsid w:val="00715BDE"/>
    <w:rsid w:val="00725934"/>
    <w:rsid w:val="00733200"/>
    <w:rsid w:val="00750E5D"/>
    <w:rsid w:val="00751121"/>
    <w:rsid w:val="00760400"/>
    <w:rsid w:val="00760414"/>
    <w:rsid w:val="007607A0"/>
    <w:rsid w:val="00767B6C"/>
    <w:rsid w:val="00770C24"/>
    <w:rsid w:val="00790B8C"/>
    <w:rsid w:val="00795BD8"/>
    <w:rsid w:val="007A3305"/>
    <w:rsid w:val="007A5892"/>
    <w:rsid w:val="007B26C3"/>
    <w:rsid w:val="007B2F61"/>
    <w:rsid w:val="007B34AE"/>
    <w:rsid w:val="007C4F57"/>
    <w:rsid w:val="007D7773"/>
    <w:rsid w:val="007E3DB6"/>
    <w:rsid w:val="007E682E"/>
    <w:rsid w:val="007F097D"/>
    <w:rsid w:val="00800BC7"/>
    <w:rsid w:val="008069D4"/>
    <w:rsid w:val="00811A62"/>
    <w:rsid w:val="00812E48"/>
    <w:rsid w:val="00822482"/>
    <w:rsid w:val="00823DEE"/>
    <w:rsid w:val="00827AA4"/>
    <w:rsid w:val="0083015F"/>
    <w:rsid w:val="0083461B"/>
    <w:rsid w:val="00843E4B"/>
    <w:rsid w:val="008471B5"/>
    <w:rsid w:val="00847872"/>
    <w:rsid w:val="00852E7A"/>
    <w:rsid w:val="008554DA"/>
    <w:rsid w:val="00860652"/>
    <w:rsid w:val="0086473A"/>
    <w:rsid w:val="0087049B"/>
    <w:rsid w:val="00872BDF"/>
    <w:rsid w:val="008758B8"/>
    <w:rsid w:val="00887AEA"/>
    <w:rsid w:val="00894060"/>
    <w:rsid w:val="00894876"/>
    <w:rsid w:val="008A0F79"/>
    <w:rsid w:val="008A47DE"/>
    <w:rsid w:val="008C3261"/>
    <w:rsid w:val="008C35AC"/>
    <w:rsid w:val="008D292C"/>
    <w:rsid w:val="008D388A"/>
    <w:rsid w:val="008D3914"/>
    <w:rsid w:val="008D4936"/>
    <w:rsid w:val="008D5082"/>
    <w:rsid w:val="008E61EC"/>
    <w:rsid w:val="008F2F87"/>
    <w:rsid w:val="008F7DA1"/>
    <w:rsid w:val="0090034B"/>
    <w:rsid w:val="00903993"/>
    <w:rsid w:val="009128CD"/>
    <w:rsid w:val="0091723A"/>
    <w:rsid w:val="009247A7"/>
    <w:rsid w:val="0092753C"/>
    <w:rsid w:val="0093273E"/>
    <w:rsid w:val="00932E8B"/>
    <w:rsid w:val="009370B8"/>
    <w:rsid w:val="00941EE5"/>
    <w:rsid w:val="00942F0D"/>
    <w:rsid w:val="00943E04"/>
    <w:rsid w:val="00953C04"/>
    <w:rsid w:val="0095490F"/>
    <w:rsid w:val="00957512"/>
    <w:rsid w:val="00960D8F"/>
    <w:rsid w:val="00963D9E"/>
    <w:rsid w:val="00964257"/>
    <w:rsid w:val="009674CF"/>
    <w:rsid w:val="009746DA"/>
    <w:rsid w:val="0097565F"/>
    <w:rsid w:val="00977449"/>
    <w:rsid w:val="0098740D"/>
    <w:rsid w:val="00991301"/>
    <w:rsid w:val="009A534F"/>
    <w:rsid w:val="009D7AFD"/>
    <w:rsid w:val="009E5CA1"/>
    <w:rsid w:val="009E717D"/>
    <w:rsid w:val="009E7694"/>
    <w:rsid w:val="009F0B50"/>
    <w:rsid w:val="009F1774"/>
    <w:rsid w:val="00A1696C"/>
    <w:rsid w:val="00A24F6B"/>
    <w:rsid w:val="00A271AE"/>
    <w:rsid w:val="00A53EFB"/>
    <w:rsid w:val="00A56756"/>
    <w:rsid w:val="00A62120"/>
    <w:rsid w:val="00A66D6C"/>
    <w:rsid w:val="00A72553"/>
    <w:rsid w:val="00A74A55"/>
    <w:rsid w:val="00A85672"/>
    <w:rsid w:val="00A9581A"/>
    <w:rsid w:val="00A9626F"/>
    <w:rsid w:val="00A97129"/>
    <w:rsid w:val="00A97E25"/>
    <w:rsid w:val="00AA29DC"/>
    <w:rsid w:val="00AA449C"/>
    <w:rsid w:val="00AA526D"/>
    <w:rsid w:val="00AC73A6"/>
    <w:rsid w:val="00AC7895"/>
    <w:rsid w:val="00AD4A51"/>
    <w:rsid w:val="00AE2016"/>
    <w:rsid w:val="00AE58FA"/>
    <w:rsid w:val="00B0076C"/>
    <w:rsid w:val="00B0414F"/>
    <w:rsid w:val="00B05F43"/>
    <w:rsid w:val="00B13659"/>
    <w:rsid w:val="00B205EC"/>
    <w:rsid w:val="00B21101"/>
    <w:rsid w:val="00B21BD9"/>
    <w:rsid w:val="00B222C7"/>
    <w:rsid w:val="00B37FB7"/>
    <w:rsid w:val="00B409DD"/>
    <w:rsid w:val="00B42CD8"/>
    <w:rsid w:val="00B438C3"/>
    <w:rsid w:val="00B65A45"/>
    <w:rsid w:val="00B65F4B"/>
    <w:rsid w:val="00B8107E"/>
    <w:rsid w:val="00B864B2"/>
    <w:rsid w:val="00B953BC"/>
    <w:rsid w:val="00BA08C1"/>
    <w:rsid w:val="00BB17A9"/>
    <w:rsid w:val="00BB1AB5"/>
    <w:rsid w:val="00BB222F"/>
    <w:rsid w:val="00BB31E1"/>
    <w:rsid w:val="00BC389A"/>
    <w:rsid w:val="00BC474E"/>
    <w:rsid w:val="00BC58CF"/>
    <w:rsid w:val="00BD2106"/>
    <w:rsid w:val="00BD4535"/>
    <w:rsid w:val="00BD68FF"/>
    <w:rsid w:val="00BF1CB7"/>
    <w:rsid w:val="00C03AED"/>
    <w:rsid w:val="00C106CA"/>
    <w:rsid w:val="00C17D8D"/>
    <w:rsid w:val="00C260E4"/>
    <w:rsid w:val="00C3422D"/>
    <w:rsid w:val="00C40C27"/>
    <w:rsid w:val="00C420D7"/>
    <w:rsid w:val="00C54F51"/>
    <w:rsid w:val="00C56FE8"/>
    <w:rsid w:val="00C57DA9"/>
    <w:rsid w:val="00C74A16"/>
    <w:rsid w:val="00C75802"/>
    <w:rsid w:val="00C80649"/>
    <w:rsid w:val="00C90C64"/>
    <w:rsid w:val="00CA1113"/>
    <w:rsid w:val="00CB7622"/>
    <w:rsid w:val="00CC074D"/>
    <w:rsid w:val="00CC0A1F"/>
    <w:rsid w:val="00CC0E90"/>
    <w:rsid w:val="00CC6D4D"/>
    <w:rsid w:val="00CD08C9"/>
    <w:rsid w:val="00CD4CEA"/>
    <w:rsid w:val="00CD587F"/>
    <w:rsid w:val="00CD5C70"/>
    <w:rsid w:val="00D026A2"/>
    <w:rsid w:val="00D034FD"/>
    <w:rsid w:val="00D03530"/>
    <w:rsid w:val="00D06985"/>
    <w:rsid w:val="00D10198"/>
    <w:rsid w:val="00D10D97"/>
    <w:rsid w:val="00D164DC"/>
    <w:rsid w:val="00D25231"/>
    <w:rsid w:val="00D311FB"/>
    <w:rsid w:val="00D31CE4"/>
    <w:rsid w:val="00D44C79"/>
    <w:rsid w:val="00D45AD8"/>
    <w:rsid w:val="00D522F6"/>
    <w:rsid w:val="00D551F8"/>
    <w:rsid w:val="00D67740"/>
    <w:rsid w:val="00D75DB1"/>
    <w:rsid w:val="00D840B7"/>
    <w:rsid w:val="00D84865"/>
    <w:rsid w:val="00D86395"/>
    <w:rsid w:val="00D9547E"/>
    <w:rsid w:val="00DB209F"/>
    <w:rsid w:val="00DC1199"/>
    <w:rsid w:val="00DC293D"/>
    <w:rsid w:val="00DD2EBC"/>
    <w:rsid w:val="00DD7CB1"/>
    <w:rsid w:val="00DE0129"/>
    <w:rsid w:val="00E20B92"/>
    <w:rsid w:val="00E25A5E"/>
    <w:rsid w:val="00E452E8"/>
    <w:rsid w:val="00E45C16"/>
    <w:rsid w:val="00E51190"/>
    <w:rsid w:val="00E54AAF"/>
    <w:rsid w:val="00E61398"/>
    <w:rsid w:val="00E643A4"/>
    <w:rsid w:val="00E647DC"/>
    <w:rsid w:val="00E664A1"/>
    <w:rsid w:val="00E703EC"/>
    <w:rsid w:val="00E90A24"/>
    <w:rsid w:val="00E9250C"/>
    <w:rsid w:val="00E94719"/>
    <w:rsid w:val="00E951A2"/>
    <w:rsid w:val="00EA08B0"/>
    <w:rsid w:val="00EA0B21"/>
    <w:rsid w:val="00EA11B2"/>
    <w:rsid w:val="00EA342B"/>
    <w:rsid w:val="00EA579E"/>
    <w:rsid w:val="00EA665A"/>
    <w:rsid w:val="00EC54DD"/>
    <w:rsid w:val="00EC7DC4"/>
    <w:rsid w:val="00ED2F3E"/>
    <w:rsid w:val="00ED4093"/>
    <w:rsid w:val="00ED7BC2"/>
    <w:rsid w:val="00F14419"/>
    <w:rsid w:val="00F155FD"/>
    <w:rsid w:val="00F20488"/>
    <w:rsid w:val="00F2158E"/>
    <w:rsid w:val="00F30AC0"/>
    <w:rsid w:val="00F30CB3"/>
    <w:rsid w:val="00F35CD4"/>
    <w:rsid w:val="00F36029"/>
    <w:rsid w:val="00F36804"/>
    <w:rsid w:val="00F40C7B"/>
    <w:rsid w:val="00F44305"/>
    <w:rsid w:val="00F5031A"/>
    <w:rsid w:val="00F54C93"/>
    <w:rsid w:val="00F61E7F"/>
    <w:rsid w:val="00F62CEE"/>
    <w:rsid w:val="00F642FA"/>
    <w:rsid w:val="00F64D9D"/>
    <w:rsid w:val="00F74C25"/>
    <w:rsid w:val="00F83E3D"/>
    <w:rsid w:val="00F9302E"/>
    <w:rsid w:val="00FA7760"/>
    <w:rsid w:val="00FB21CB"/>
    <w:rsid w:val="00FC1573"/>
    <w:rsid w:val="00FC2402"/>
    <w:rsid w:val="00FF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D90472-7F24-408D-B0F9-67BDF4B5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4C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58636">
      <w:bodyDiv w:val="1"/>
      <w:marLeft w:val="0"/>
      <w:marRight w:val="0"/>
      <w:marTop w:val="0"/>
      <w:marBottom w:val="0"/>
      <w:divBdr>
        <w:top w:val="none" w:sz="0" w:space="0" w:color="auto"/>
        <w:left w:val="none" w:sz="0" w:space="0" w:color="auto"/>
        <w:bottom w:val="none" w:sz="0" w:space="0" w:color="auto"/>
        <w:right w:val="none" w:sz="0" w:space="0" w:color="auto"/>
      </w:divBdr>
    </w:div>
    <w:div w:id="1058431863">
      <w:bodyDiv w:val="1"/>
      <w:marLeft w:val="0"/>
      <w:marRight w:val="0"/>
      <w:marTop w:val="0"/>
      <w:marBottom w:val="0"/>
      <w:divBdr>
        <w:top w:val="none" w:sz="0" w:space="0" w:color="auto"/>
        <w:left w:val="none" w:sz="0" w:space="0" w:color="auto"/>
        <w:bottom w:val="none" w:sz="0" w:space="0" w:color="auto"/>
        <w:right w:val="none" w:sz="0" w:space="0" w:color="auto"/>
      </w:divBdr>
    </w:div>
    <w:div w:id="1684355290">
      <w:bodyDiv w:val="1"/>
      <w:marLeft w:val="0"/>
      <w:marRight w:val="0"/>
      <w:marTop w:val="0"/>
      <w:marBottom w:val="0"/>
      <w:divBdr>
        <w:top w:val="none" w:sz="0" w:space="0" w:color="auto"/>
        <w:left w:val="none" w:sz="0" w:space="0" w:color="auto"/>
        <w:bottom w:val="none" w:sz="0" w:space="0" w:color="auto"/>
        <w:right w:val="none" w:sz="0" w:space="0" w:color="auto"/>
      </w:divBdr>
    </w:div>
    <w:div w:id="1737699109">
      <w:bodyDiv w:val="1"/>
      <w:marLeft w:val="0"/>
      <w:marRight w:val="0"/>
      <w:marTop w:val="0"/>
      <w:marBottom w:val="0"/>
      <w:divBdr>
        <w:top w:val="none" w:sz="0" w:space="0" w:color="auto"/>
        <w:left w:val="none" w:sz="0" w:space="0" w:color="auto"/>
        <w:bottom w:val="none" w:sz="0" w:space="0" w:color="auto"/>
        <w:right w:val="none" w:sz="0" w:space="0" w:color="auto"/>
      </w:divBdr>
    </w:div>
    <w:div w:id="1815945426">
      <w:bodyDiv w:val="1"/>
      <w:marLeft w:val="0"/>
      <w:marRight w:val="0"/>
      <w:marTop w:val="0"/>
      <w:marBottom w:val="0"/>
      <w:divBdr>
        <w:top w:val="none" w:sz="0" w:space="0" w:color="auto"/>
        <w:left w:val="none" w:sz="0" w:space="0" w:color="auto"/>
        <w:bottom w:val="none" w:sz="0" w:space="0" w:color="auto"/>
        <w:right w:val="none" w:sz="0" w:space="0" w:color="auto"/>
      </w:divBdr>
    </w:div>
    <w:div w:id="20629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lgoacademy.telerik.com" TargetMode="External"/><Relationship Id="rId21" Type="http://schemas.openxmlformats.org/officeDocument/2006/relationships/hyperlink" Target="http://seocourse.telerik.com" TargetMode="External"/><Relationship Id="rId42" Type="http://schemas.openxmlformats.org/officeDocument/2006/relationships/hyperlink" Target="http://itgeorge.net" TargetMode="External"/><Relationship Id="rId47" Type="http://schemas.openxmlformats.org/officeDocument/2006/relationships/hyperlink" Target="http://nlpclub.devbg.org" TargetMode="External"/><Relationship Id="rId63" Type="http://schemas.openxmlformats.org/officeDocument/2006/relationships/hyperlink" Target="http://www.vretoolbar.com/articles/directories.php" TargetMode="External"/><Relationship Id="rId68" Type="http://schemas.openxmlformats.org/officeDocument/2006/relationships/hyperlink" Target="http://sourceforge.net" TargetMode="External"/><Relationship Id="rId84" Type="http://schemas.openxmlformats.org/officeDocument/2006/relationships/hyperlink" Target="http://ivanov.avaart.net" TargetMode="External"/><Relationship Id="rId89" Type="http://schemas.openxmlformats.org/officeDocument/2006/relationships/hyperlink" Target="http://dimityr.wordpress.com/" TargetMode="External"/><Relationship Id="rId7" Type="http://schemas.openxmlformats.org/officeDocument/2006/relationships/hyperlink" Target="http://seocourse.telerik.com" TargetMode="External"/><Relationship Id="rId71" Type="http://schemas.openxmlformats.org/officeDocument/2006/relationships/hyperlink" Target="https://bitbucket.org/" TargetMode="External"/><Relationship Id="rId92" Type="http://schemas.openxmlformats.org/officeDocument/2006/relationships/hyperlink" Target="http://plamenvarbanov.wordpress.com" TargetMode="External"/><Relationship Id="rId2" Type="http://schemas.openxmlformats.org/officeDocument/2006/relationships/styles" Target="styles.xml"/><Relationship Id="rId16" Type="http://schemas.openxmlformats.org/officeDocument/2006/relationships/hyperlink" Target="http://themify.me/themes/itheme2" TargetMode="External"/><Relationship Id="rId29" Type="http://schemas.openxmlformats.org/officeDocument/2006/relationships/hyperlink" Target="http://www.facebook.com/TelerikSchoolAcademy" TargetMode="External"/><Relationship Id="rId11" Type="http://schemas.openxmlformats.org/officeDocument/2006/relationships/hyperlink" Target="http://newwpthemes.com/natura-free-wordpress-theme/" TargetMode="External"/><Relationship Id="rId24" Type="http://schemas.openxmlformats.org/officeDocument/2006/relationships/hyperlink" Target="http://forums.academy.telerik.com" TargetMode="External"/><Relationship Id="rId32" Type="http://schemas.openxmlformats.org/officeDocument/2006/relationships/hyperlink" Target="http://www.youtube.com/TelerikAcademy" TargetMode="External"/><Relationship Id="rId37" Type="http://schemas.openxmlformats.org/officeDocument/2006/relationships/hyperlink" Target="http://seocourse.telerik.com" TargetMode="External"/><Relationship Id="rId40" Type="http://schemas.openxmlformats.org/officeDocument/2006/relationships/hyperlink" Target="http://www.nakov.com" TargetMode="External"/><Relationship Id="rId45" Type="http://schemas.openxmlformats.org/officeDocument/2006/relationships/hyperlink" Target="http://noit.devbg.org" TargetMode="External"/><Relationship Id="rId53" Type="http://schemas.openxmlformats.org/officeDocument/2006/relationships/hyperlink" Target="https://twitter.com/settings/widgets/new/user" TargetMode="External"/><Relationship Id="rId58" Type="http://schemas.openxmlformats.org/officeDocument/2006/relationships/hyperlink" Target="http://topbloglog.com" TargetMode="External"/><Relationship Id="rId66" Type="http://schemas.openxmlformats.org/officeDocument/2006/relationships/hyperlink" Target="http://code.google.com" TargetMode="External"/><Relationship Id="rId74" Type="http://schemas.openxmlformats.org/officeDocument/2006/relationships/hyperlink" Target="http://ohloh.net" TargetMode="External"/><Relationship Id="rId79" Type="http://schemas.openxmlformats.org/officeDocument/2006/relationships/hyperlink" Target="http://twitter.com" TargetMode="External"/><Relationship Id="rId87" Type="http://schemas.openxmlformats.org/officeDocument/2006/relationships/hyperlink" Target="http://gutsev.com/" TargetMode="External"/><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ebizmba.com/articles/social-bookmarking-websites" TargetMode="External"/><Relationship Id="rId82" Type="http://schemas.openxmlformats.org/officeDocument/2006/relationships/hyperlink" Target="http://www.vgudzhev.cloudvps.bg/" TargetMode="External"/><Relationship Id="rId90" Type="http://schemas.openxmlformats.org/officeDocument/2006/relationships/hyperlink" Target="http://angelov-it.com" TargetMode="External"/><Relationship Id="rId95" Type="http://schemas.openxmlformats.org/officeDocument/2006/relationships/hyperlink" Target="http://boyanmarinov.com/blog/" TargetMode="External"/><Relationship Id="rId19" Type="http://schemas.openxmlformats.org/officeDocument/2006/relationships/hyperlink" Target="http://iconfinder.com" TargetMode="External"/><Relationship Id="rId14" Type="http://schemas.openxmlformats.org/officeDocument/2006/relationships/hyperlink" Target="http://wordpress.org/extend/themes/ifeature" TargetMode="External"/><Relationship Id="rId22" Type="http://schemas.openxmlformats.org/officeDocument/2006/relationships/hyperlink" Target="http://academy.telerik.com" TargetMode="External"/><Relationship Id="rId27" Type="http://schemas.openxmlformats.org/officeDocument/2006/relationships/hyperlink" Target="http://www.telerik-kids.com" TargetMode="External"/><Relationship Id="rId30" Type="http://schemas.openxmlformats.org/officeDocument/2006/relationships/hyperlink" Target="http://www.facebook.com/TelerikAlgoAcademy" TargetMode="External"/><Relationship Id="rId35" Type="http://schemas.openxmlformats.org/officeDocument/2006/relationships/hyperlink" Target="http://html5course.telerik.com" TargetMode="External"/><Relationship Id="rId43" Type="http://schemas.openxmlformats.org/officeDocument/2006/relationships/hyperlink" Target="http://www.minkov.it" TargetMode="External"/><Relationship Id="rId48" Type="http://schemas.openxmlformats.org/officeDocument/2006/relationships/hyperlink" Target="http://academy.telerik.com/about/share" TargetMode="External"/><Relationship Id="rId56" Type="http://schemas.openxmlformats.org/officeDocument/2006/relationships/hyperlink" Target="http://www.dnevnik.bg/blogosfera/" TargetMode="External"/><Relationship Id="rId64" Type="http://schemas.openxmlformats.org/officeDocument/2006/relationships/hyperlink" Target="http://www.whenweseo.com/web_directories/high_pagerank_directories.jsp" TargetMode="External"/><Relationship Id="rId69" Type="http://schemas.openxmlformats.org/officeDocument/2006/relationships/hyperlink" Target="http://gitorious.org/" TargetMode="External"/><Relationship Id="rId77" Type="http://schemas.openxmlformats.org/officeDocument/2006/relationships/hyperlink" Target="https://www.ohloh.net/p/schoolacademy/rss_articles" TargetMode="External"/><Relationship Id="rId100" Type="http://schemas.openxmlformats.org/officeDocument/2006/relationships/hyperlink" Target="http://dotninja.wordpress.com" TargetMode="External"/><Relationship Id="rId8" Type="http://schemas.openxmlformats.org/officeDocument/2006/relationships/hyperlink" Target="http://wordpress.site5.net/boldy/" TargetMode="External"/><Relationship Id="rId51" Type="http://schemas.openxmlformats.org/officeDocument/2006/relationships/hyperlink" Target="http://www.nakov.com/feed/" TargetMode="External"/><Relationship Id="rId72" Type="http://schemas.openxmlformats.org/officeDocument/2006/relationships/hyperlink" Target="http://www.assembla.com/" TargetMode="External"/><Relationship Id="rId80" Type="http://schemas.openxmlformats.org/officeDocument/2006/relationships/hyperlink" Target="http://identi.ca" TargetMode="External"/><Relationship Id="rId85" Type="http://schemas.openxmlformats.org/officeDocument/2006/relationships/hyperlink" Target="http://pavelkolev.com/" TargetMode="External"/><Relationship Id="rId93" Type="http://schemas.openxmlformats.org/officeDocument/2006/relationships/hyperlink" Target="http://tihomir.me" TargetMode="External"/><Relationship Id="rId98" Type="http://schemas.openxmlformats.org/officeDocument/2006/relationships/hyperlink" Target="http://kdikov.overbet.net" TargetMode="External"/><Relationship Id="rId3" Type="http://schemas.openxmlformats.org/officeDocument/2006/relationships/settings" Target="settings.xml"/><Relationship Id="rId12" Type="http://schemas.openxmlformats.org/officeDocument/2006/relationships/hyperlink" Target="http://wordpress.org/extend/themes/zbench" TargetMode="External"/><Relationship Id="rId17" Type="http://schemas.openxmlformats.org/officeDocument/2006/relationships/hyperlink" Target="http://wplift.com/themes/busby" TargetMode="External"/><Relationship Id="rId25" Type="http://schemas.openxmlformats.org/officeDocument/2006/relationships/hyperlink" Target="http://schoolacademy.telerik.com" TargetMode="External"/><Relationship Id="rId33" Type="http://schemas.openxmlformats.org/officeDocument/2006/relationships/hyperlink" Target="https://twitter.com/TelerikAcademy" TargetMode="External"/><Relationship Id="rId38" Type="http://schemas.openxmlformats.org/officeDocument/2006/relationships/hyperlink" Target="http://csharpfundamentals.telerik.com" TargetMode="External"/><Relationship Id="rId46" Type="http://schemas.openxmlformats.org/officeDocument/2006/relationships/hyperlink" Target="http://www.kursove-uroci-knigi-obuchenie-programirane-web-design-csharp.info" TargetMode="External"/><Relationship Id="rId59" Type="http://schemas.openxmlformats.org/officeDocument/2006/relationships/hyperlink" Target="http://www.crunchbase.com" TargetMode="External"/><Relationship Id="rId67" Type="http://schemas.openxmlformats.org/officeDocument/2006/relationships/hyperlink" Target="http://www.codeplex.com/" TargetMode="External"/><Relationship Id="rId103" Type="http://schemas.openxmlformats.org/officeDocument/2006/relationships/fontTable" Target="fontTable.xml"/><Relationship Id="rId20" Type="http://schemas.openxmlformats.org/officeDocument/2006/relationships/hyperlink" Target="http://morguefile.com" TargetMode="External"/><Relationship Id="rId41" Type="http://schemas.openxmlformats.org/officeDocument/2006/relationships/hyperlink" Target="http://www.nikolay.it" TargetMode="External"/><Relationship Id="rId54" Type="http://schemas.openxmlformats.org/officeDocument/2006/relationships/hyperlink" Target="http://www.youtube.com/playlist?list=PLF4lVL1sPDSl9BULMQjBWfBSkGKjv02Mf" TargetMode="External"/><Relationship Id="rId62" Type="http://schemas.openxmlformats.org/officeDocument/2006/relationships/hyperlink" Target="http://www.bestcatalog.net/seo_tips/directories.htm" TargetMode="External"/><Relationship Id="rId70" Type="http://schemas.openxmlformats.org/officeDocument/2006/relationships/hyperlink" Target="http://openfmi.net/" TargetMode="External"/><Relationship Id="rId75" Type="http://schemas.openxmlformats.org/officeDocument/2006/relationships/hyperlink" Target="https://www.ohloh.net/accounts/nakov" TargetMode="External"/><Relationship Id="rId83" Type="http://schemas.openxmlformats.org/officeDocument/2006/relationships/hyperlink" Target="http://tkurtev.wordpress.com" TargetMode="External"/><Relationship Id="rId88" Type="http://schemas.openxmlformats.org/officeDocument/2006/relationships/hyperlink" Target="http://stkirov.wordpress.com/" TargetMode="External"/><Relationship Id="rId91" Type="http://schemas.openxmlformats.org/officeDocument/2006/relationships/hyperlink" Target="http://pavelraykov.wordpress.com/" TargetMode="External"/><Relationship Id="rId96" Type="http://schemas.openxmlformats.org/officeDocument/2006/relationships/hyperlink" Target="http://it.blogbg.e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emos.simplethemes.com/skeleton" TargetMode="External"/><Relationship Id="rId23" Type="http://schemas.openxmlformats.org/officeDocument/2006/relationships/hyperlink" Target="http://telerikacademy.com" TargetMode="External"/><Relationship Id="rId28" Type="http://schemas.openxmlformats.org/officeDocument/2006/relationships/hyperlink" Target="http://www.facebook.com/TelerikAcademy" TargetMode="External"/><Relationship Id="rId36" Type="http://schemas.openxmlformats.org/officeDocument/2006/relationships/hyperlink" Target="http://mvccourse.telerik.com" TargetMode="External"/><Relationship Id="rId49" Type="http://schemas.openxmlformats.org/officeDocument/2006/relationships/hyperlink" Target="http://forums.academy.telerik.com/feed/qa.rss" TargetMode="External"/><Relationship Id="rId57" Type="http://schemas.openxmlformats.org/officeDocument/2006/relationships/hyperlink" Target="http://id.capital.bg/preferences.php" TargetMode="External"/><Relationship Id="rId10" Type="http://schemas.openxmlformats.org/officeDocument/2006/relationships/hyperlink" Target="http://ashford.turtleinteractive.com" TargetMode="External"/><Relationship Id="rId31" Type="http://schemas.openxmlformats.org/officeDocument/2006/relationships/hyperlink" Target="http://www.facebook.com/TelerikKidsAcademy" TargetMode="External"/><Relationship Id="rId44" Type="http://schemas.openxmlformats.org/officeDocument/2006/relationships/hyperlink" Target="http://www.bgcoder.com" TargetMode="External"/><Relationship Id="rId52" Type="http://schemas.openxmlformats.org/officeDocument/2006/relationships/hyperlink" Target="http://developers.facebook.com/docs/reference/plugins/like-box/" TargetMode="External"/><Relationship Id="rId60" Type="http://schemas.openxmlformats.org/officeDocument/2006/relationships/hyperlink" Target="http://www.dobavilink.info" TargetMode="External"/><Relationship Id="rId65" Type="http://schemas.openxmlformats.org/officeDocument/2006/relationships/hyperlink" Target="http://github.com" TargetMode="External"/><Relationship Id="rId73" Type="http://schemas.openxmlformats.org/officeDocument/2006/relationships/hyperlink" Target="https://github.com/nakov/nakov.io.cin/blob/master/Cin.cs" TargetMode="External"/><Relationship Id="rId78" Type="http://schemas.openxmlformats.org/officeDocument/2006/relationships/hyperlink" Target="https://www.ohloh.net/p/schoolacademy/links" TargetMode="External"/><Relationship Id="rId81" Type="http://schemas.openxmlformats.org/officeDocument/2006/relationships/hyperlink" Target="http://stamo-gochev.com/" TargetMode="External"/><Relationship Id="rId86" Type="http://schemas.openxmlformats.org/officeDocument/2006/relationships/hyperlink" Target="http://blog.saykor.com" TargetMode="External"/><Relationship Id="rId94" Type="http://schemas.openxmlformats.org/officeDocument/2006/relationships/hyperlink" Target="http://wtf.bg/" TargetMode="External"/><Relationship Id="rId99" Type="http://schemas.openxmlformats.org/officeDocument/2006/relationships/hyperlink" Target="http://nkolarov.wordpress.com"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ordpress.org/extend/themes/snowblind" TargetMode="External"/><Relationship Id="rId13" Type="http://schemas.openxmlformats.org/officeDocument/2006/relationships/hyperlink" Target="http://www.woothemes.com/2009/11/bueno/" TargetMode="External"/><Relationship Id="rId18" Type="http://schemas.openxmlformats.org/officeDocument/2006/relationships/hyperlink" Target="http://newwpthemes.com/landa-free-wordpress-theme/" TargetMode="External"/><Relationship Id="rId39" Type="http://schemas.openxmlformats.org/officeDocument/2006/relationships/hyperlink" Target="http://aspnetcourse.telerik.com" TargetMode="External"/><Relationship Id="rId34" Type="http://schemas.openxmlformats.org/officeDocument/2006/relationships/hyperlink" Target="https://plus.google.com/u/0/105769630299292709719" TargetMode="External"/><Relationship Id="rId50" Type="http://schemas.openxmlformats.org/officeDocument/2006/relationships/hyperlink" Target="http://academy.telerik.com/Feeds/News" TargetMode="External"/><Relationship Id="rId55" Type="http://schemas.openxmlformats.org/officeDocument/2006/relationships/hyperlink" Target="http://www.youtube.com/playlist?list=PLF4lVL1sPDSmYKhoOfcA-VFZ3iJlOxjm_" TargetMode="External"/><Relationship Id="rId76" Type="http://schemas.openxmlformats.org/officeDocument/2006/relationships/hyperlink" Target="https://www.ohloh.net/p/new" TargetMode="External"/><Relationship Id="rId97" Type="http://schemas.openxmlformats.org/officeDocument/2006/relationships/hyperlink" Target="http://velin.wendi101.com" TargetMode="External"/><Relationship Id="rId10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4</TotalTime>
  <Pages>9</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19435</CharactersWithSpaces>
  <SharedDoc>false</SharedDoc>
  <HLinks>
    <vt:vector size="438" baseType="variant">
      <vt:variant>
        <vt:i4>6946861</vt:i4>
      </vt:variant>
      <vt:variant>
        <vt:i4>207</vt:i4>
      </vt:variant>
      <vt:variant>
        <vt:i4>0</vt:i4>
      </vt:variant>
      <vt:variant>
        <vt:i4>5</vt:i4>
      </vt:variant>
      <vt:variant>
        <vt:lpwstr>http://tihomir.me/</vt:lpwstr>
      </vt:variant>
      <vt:variant>
        <vt:lpwstr/>
      </vt:variant>
      <vt:variant>
        <vt:i4>4718620</vt:i4>
      </vt:variant>
      <vt:variant>
        <vt:i4>204</vt:i4>
      </vt:variant>
      <vt:variant>
        <vt:i4>0</vt:i4>
      </vt:variant>
      <vt:variant>
        <vt:i4>5</vt:i4>
      </vt:variant>
      <vt:variant>
        <vt:lpwstr>http://www.vgudzhev.cloudvps.bg/</vt:lpwstr>
      </vt:variant>
      <vt:variant>
        <vt:lpwstr/>
      </vt:variant>
      <vt:variant>
        <vt:i4>2031632</vt:i4>
      </vt:variant>
      <vt:variant>
        <vt:i4>201</vt:i4>
      </vt:variant>
      <vt:variant>
        <vt:i4>0</vt:i4>
      </vt:variant>
      <vt:variant>
        <vt:i4>5</vt:i4>
      </vt:variant>
      <vt:variant>
        <vt:lpwstr>http://plamenvarbanov.wordpress.com/</vt:lpwstr>
      </vt:variant>
      <vt:variant>
        <vt:lpwstr/>
      </vt:variant>
      <vt:variant>
        <vt:i4>5242892</vt:i4>
      </vt:variant>
      <vt:variant>
        <vt:i4>198</vt:i4>
      </vt:variant>
      <vt:variant>
        <vt:i4>0</vt:i4>
      </vt:variant>
      <vt:variant>
        <vt:i4>5</vt:i4>
      </vt:variant>
      <vt:variant>
        <vt:lpwstr>http://pavelraykov.wordpress.com/</vt:lpwstr>
      </vt:variant>
      <vt:variant>
        <vt:lpwstr/>
      </vt:variant>
      <vt:variant>
        <vt:i4>3145786</vt:i4>
      </vt:variant>
      <vt:variant>
        <vt:i4>195</vt:i4>
      </vt:variant>
      <vt:variant>
        <vt:i4>0</vt:i4>
      </vt:variant>
      <vt:variant>
        <vt:i4>5</vt:i4>
      </vt:variant>
      <vt:variant>
        <vt:lpwstr>http://angelov-it.com/</vt:lpwstr>
      </vt:variant>
      <vt:variant>
        <vt:lpwstr/>
      </vt:variant>
      <vt:variant>
        <vt:i4>2424946</vt:i4>
      </vt:variant>
      <vt:variant>
        <vt:i4>192</vt:i4>
      </vt:variant>
      <vt:variant>
        <vt:i4>0</vt:i4>
      </vt:variant>
      <vt:variant>
        <vt:i4>5</vt:i4>
      </vt:variant>
      <vt:variant>
        <vt:lpwstr>http://pavelkolev.com/</vt:lpwstr>
      </vt:variant>
      <vt:variant>
        <vt:lpwstr/>
      </vt:variant>
      <vt:variant>
        <vt:i4>4784149</vt:i4>
      </vt:variant>
      <vt:variant>
        <vt:i4>189</vt:i4>
      </vt:variant>
      <vt:variant>
        <vt:i4>0</vt:i4>
      </vt:variant>
      <vt:variant>
        <vt:i4>5</vt:i4>
      </vt:variant>
      <vt:variant>
        <vt:lpwstr>http://dimityr.wordpress.com/</vt:lpwstr>
      </vt:variant>
      <vt:variant>
        <vt:lpwstr/>
      </vt:variant>
      <vt:variant>
        <vt:i4>5898270</vt:i4>
      </vt:variant>
      <vt:variant>
        <vt:i4>186</vt:i4>
      </vt:variant>
      <vt:variant>
        <vt:i4>0</vt:i4>
      </vt:variant>
      <vt:variant>
        <vt:i4>5</vt:i4>
      </vt:variant>
      <vt:variant>
        <vt:lpwstr>http://stkirov.wordpress.com/</vt:lpwstr>
      </vt:variant>
      <vt:variant>
        <vt:lpwstr/>
      </vt:variant>
      <vt:variant>
        <vt:i4>3342455</vt:i4>
      </vt:variant>
      <vt:variant>
        <vt:i4>183</vt:i4>
      </vt:variant>
      <vt:variant>
        <vt:i4>0</vt:i4>
      </vt:variant>
      <vt:variant>
        <vt:i4>5</vt:i4>
      </vt:variant>
      <vt:variant>
        <vt:lpwstr>http://gutsev.com/</vt:lpwstr>
      </vt:variant>
      <vt:variant>
        <vt:lpwstr/>
      </vt:variant>
      <vt:variant>
        <vt:i4>5832770</vt:i4>
      </vt:variant>
      <vt:variant>
        <vt:i4>180</vt:i4>
      </vt:variant>
      <vt:variant>
        <vt:i4>0</vt:i4>
      </vt:variant>
      <vt:variant>
        <vt:i4>5</vt:i4>
      </vt:variant>
      <vt:variant>
        <vt:lpwstr>http://stamo-gochev.com/</vt:lpwstr>
      </vt:variant>
      <vt:variant>
        <vt:lpwstr/>
      </vt:variant>
      <vt:variant>
        <vt:i4>2424942</vt:i4>
      </vt:variant>
      <vt:variant>
        <vt:i4>177</vt:i4>
      </vt:variant>
      <vt:variant>
        <vt:i4>0</vt:i4>
      </vt:variant>
      <vt:variant>
        <vt:i4>5</vt:i4>
      </vt:variant>
      <vt:variant>
        <vt:lpwstr>http://topbloglog.com/</vt:lpwstr>
      </vt:variant>
      <vt:variant>
        <vt:lpwstr/>
      </vt:variant>
      <vt:variant>
        <vt:i4>1835017</vt:i4>
      </vt:variant>
      <vt:variant>
        <vt:i4>174</vt:i4>
      </vt:variant>
      <vt:variant>
        <vt:i4>0</vt:i4>
      </vt:variant>
      <vt:variant>
        <vt:i4>5</vt:i4>
      </vt:variant>
      <vt:variant>
        <vt:lpwstr>http://identi.ca/</vt:lpwstr>
      </vt:variant>
      <vt:variant>
        <vt:lpwstr/>
      </vt:variant>
      <vt:variant>
        <vt:i4>4063278</vt:i4>
      </vt:variant>
      <vt:variant>
        <vt:i4>171</vt:i4>
      </vt:variant>
      <vt:variant>
        <vt:i4>0</vt:i4>
      </vt:variant>
      <vt:variant>
        <vt:i4>5</vt:i4>
      </vt:variant>
      <vt:variant>
        <vt:lpwstr>http://twitter.com/</vt:lpwstr>
      </vt:variant>
      <vt:variant>
        <vt:lpwstr/>
      </vt:variant>
      <vt:variant>
        <vt:i4>2293803</vt:i4>
      </vt:variant>
      <vt:variant>
        <vt:i4>168</vt:i4>
      </vt:variant>
      <vt:variant>
        <vt:i4>0</vt:i4>
      </vt:variant>
      <vt:variant>
        <vt:i4>5</vt:i4>
      </vt:variant>
      <vt:variant>
        <vt:lpwstr>https://www.ohloh.net/p/schoolacademy/links</vt:lpwstr>
      </vt:variant>
      <vt:variant>
        <vt:lpwstr/>
      </vt:variant>
      <vt:variant>
        <vt:i4>589883</vt:i4>
      </vt:variant>
      <vt:variant>
        <vt:i4>165</vt:i4>
      </vt:variant>
      <vt:variant>
        <vt:i4>0</vt:i4>
      </vt:variant>
      <vt:variant>
        <vt:i4>5</vt:i4>
      </vt:variant>
      <vt:variant>
        <vt:lpwstr>https://www.ohloh.net/p/schoolacademy/rss_articles</vt:lpwstr>
      </vt:variant>
      <vt:variant>
        <vt:lpwstr/>
      </vt:variant>
      <vt:variant>
        <vt:i4>6357039</vt:i4>
      </vt:variant>
      <vt:variant>
        <vt:i4>162</vt:i4>
      </vt:variant>
      <vt:variant>
        <vt:i4>0</vt:i4>
      </vt:variant>
      <vt:variant>
        <vt:i4>5</vt:i4>
      </vt:variant>
      <vt:variant>
        <vt:lpwstr>https://www.ohloh.net/p/new</vt:lpwstr>
      </vt:variant>
      <vt:variant>
        <vt:lpwstr/>
      </vt:variant>
      <vt:variant>
        <vt:i4>4784147</vt:i4>
      </vt:variant>
      <vt:variant>
        <vt:i4>159</vt:i4>
      </vt:variant>
      <vt:variant>
        <vt:i4>0</vt:i4>
      </vt:variant>
      <vt:variant>
        <vt:i4>5</vt:i4>
      </vt:variant>
      <vt:variant>
        <vt:lpwstr>https://www.ohloh.net/accounts/nakov</vt:lpwstr>
      </vt:variant>
      <vt:variant>
        <vt:lpwstr/>
      </vt:variant>
      <vt:variant>
        <vt:i4>5898309</vt:i4>
      </vt:variant>
      <vt:variant>
        <vt:i4>156</vt:i4>
      </vt:variant>
      <vt:variant>
        <vt:i4>0</vt:i4>
      </vt:variant>
      <vt:variant>
        <vt:i4>5</vt:i4>
      </vt:variant>
      <vt:variant>
        <vt:lpwstr>http://ohloh.net/</vt:lpwstr>
      </vt:variant>
      <vt:variant>
        <vt:lpwstr/>
      </vt:variant>
      <vt:variant>
        <vt:i4>1245184</vt:i4>
      </vt:variant>
      <vt:variant>
        <vt:i4>153</vt:i4>
      </vt:variant>
      <vt:variant>
        <vt:i4>0</vt:i4>
      </vt:variant>
      <vt:variant>
        <vt:i4>5</vt:i4>
      </vt:variant>
      <vt:variant>
        <vt:lpwstr>https://github.com/nakov/nakov.io.cin/blob/master/Cin.cs</vt:lpwstr>
      </vt:variant>
      <vt:variant>
        <vt:lpwstr/>
      </vt:variant>
      <vt:variant>
        <vt:i4>5636171</vt:i4>
      </vt:variant>
      <vt:variant>
        <vt:i4>150</vt:i4>
      </vt:variant>
      <vt:variant>
        <vt:i4>0</vt:i4>
      </vt:variant>
      <vt:variant>
        <vt:i4>5</vt:i4>
      </vt:variant>
      <vt:variant>
        <vt:lpwstr>http://www.assembla.com/</vt:lpwstr>
      </vt:variant>
      <vt:variant>
        <vt:lpwstr/>
      </vt:variant>
      <vt:variant>
        <vt:i4>7274548</vt:i4>
      </vt:variant>
      <vt:variant>
        <vt:i4>147</vt:i4>
      </vt:variant>
      <vt:variant>
        <vt:i4>0</vt:i4>
      </vt:variant>
      <vt:variant>
        <vt:i4>5</vt:i4>
      </vt:variant>
      <vt:variant>
        <vt:lpwstr>https://bitbucket.org/</vt:lpwstr>
      </vt:variant>
      <vt:variant>
        <vt:lpwstr/>
      </vt:variant>
      <vt:variant>
        <vt:i4>3407921</vt:i4>
      </vt:variant>
      <vt:variant>
        <vt:i4>144</vt:i4>
      </vt:variant>
      <vt:variant>
        <vt:i4>0</vt:i4>
      </vt:variant>
      <vt:variant>
        <vt:i4>5</vt:i4>
      </vt:variant>
      <vt:variant>
        <vt:lpwstr>http://openfmi.net/</vt:lpwstr>
      </vt:variant>
      <vt:variant>
        <vt:lpwstr/>
      </vt:variant>
      <vt:variant>
        <vt:i4>6160463</vt:i4>
      </vt:variant>
      <vt:variant>
        <vt:i4>141</vt:i4>
      </vt:variant>
      <vt:variant>
        <vt:i4>0</vt:i4>
      </vt:variant>
      <vt:variant>
        <vt:i4>5</vt:i4>
      </vt:variant>
      <vt:variant>
        <vt:lpwstr>http://gitorious.org/</vt:lpwstr>
      </vt:variant>
      <vt:variant>
        <vt:lpwstr/>
      </vt:variant>
      <vt:variant>
        <vt:i4>2424882</vt:i4>
      </vt:variant>
      <vt:variant>
        <vt:i4>138</vt:i4>
      </vt:variant>
      <vt:variant>
        <vt:i4>0</vt:i4>
      </vt:variant>
      <vt:variant>
        <vt:i4>5</vt:i4>
      </vt:variant>
      <vt:variant>
        <vt:lpwstr>http://sourceforge.net/</vt:lpwstr>
      </vt:variant>
      <vt:variant>
        <vt:lpwstr/>
      </vt:variant>
      <vt:variant>
        <vt:i4>5701696</vt:i4>
      </vt:variant>
      <vt:variant>
        <vt:i4>135</vt:i4>
      </vt:variant>
      <vt:variant>
        <vt:i4>0</vt:i4>
      </vt:variant>
      <vt:variant>
        <vt:i4>5</vt:i4>
      </vt:variant>
      <vt:variant>
        <vt:lpwstr>http://www.codeplex.com/</vt:lpwstr>
      </vt:variant>
      <vt:variant>
        <vt:lpwstr/>
      </vt:variant>
      <vt:variant>
        <vt:i4>6357030</vt:i4>
      </vt:variant>
      <vt:variant>
        <vt:i4>132</vt:i4>
      </vt:variant>
      <vt:variant>
        <vt:i4>0</vt:i4>
      </vt:variant>
      <vt:variant>
        <vt:i4>5</vt:i4>
      </vt:variant>
      <vt:variant>
        <vt:lpwstr>http://code.google.com/</vt:lpwstr>
      </vt:variant>
      <vt:variant>
        <vt:lpwstr/>
      </vt:variant>
      <vt:variant>
        <vt:i4>2293860</vt:i4>
      </vt:variant>
      <vt:variant>
        <vt:i4>129</vt:i4>
      </vt:variant>
      <vt:variant>
        <vt:i4>0</vt:i4>
      </vt:variant>
      <vt:variant>
        <vt:i4>5</vt:i4>
      </vt:variant>
      <vt:variant>
        <vt:lpwstr>http://github.com/</vt:lpwstr>
      </vt:variant>
      <vt:variant>
        <vt:lpwstr/>
      </vt:variant>
      <vt:variant>
        <vt:i4>3276832</vt:i4>
      </vt:variant>
      <vt:variant>
        <vt:i4>126</vt:i4>
      </vt:variant>
      <vt:variant>
        <vt:i4>0</vt:i4>
      </vt:variant>
      <vt:variant>
        <vt:i4>5</vt:i4>
      </vt:variant>
      <vt:variant>
        <vt:lpwstr>http://www.tipsntutorials.com/Top-Directories/</vt:lpwstr>
      </vt:variant>
      <vt:variant>
        <vt:lpwstr/>
      </vt:variant>
      <vt:variant>
        <vt:i4>7733299</vt:i4>
      </vt:variant>
      <vt:variant>
        <vt:i4>123</vt:i4>
      </vt:variant>
      <vt:variant>
        <vt:i4>0</vt:i4>
      </vt:variant>
      <vt:variant>
        <vt:i4>5</vt:i4>
      </vt:variant>
      <vt:variant>
        <vt:lpwstr>http://www.ebizmba.com/articles/social-bookmarking-websites</vt:lpwstr>
      </vt:variant>
      <vt:variant>
        <vt:lpwstr/>
      </vt:variant>
      <vt:variant>
        <vt:i4>7733306</vt:i4>
      </vt:variant>
      <vt:variant>
        <vt:i4>120</vt:i4>
      </vt:variant>
      <vt:variant>
        <vt:i4>0</vt:i4>
      </vt:variant>
      <vt:variant>
        <vt:i4>5</vt:i4>
      </vt:variant>
      <vt:variant>
        <vt:lpwstr>http://www.dobavilink.info/</vt:lpwstr>
      </vt:variant>
      <vt:variant>
        <vt:lpwstr/>
      </vt:variant>
      <vt:variant>
        <vt:i4>2424942</vt:i4>
      </vt:variant>
      <vt:variant>
        <vt:i4>117</vt:i4>
      </vt:variant>
      <vt:variant>
        <vt:i4>0</vt:i4>
      </vt:variant>
      <vt:variant>
        <vt:i4>5</vt:i4>
      </vt:variant>
      <vt:variant>
        <vt:lpwstr>http://topbloglog.com/</vt:lpwstr>
      </vt:variant>
      <vt:variant>
        <vt:lpwstr/>
      </vt:variant>
      <vt:variant>
        <vt:i4>4980747</vt:i4>
      </vt:variant>
      <vt:variant>
        <vt:i4>114</vt:i4>
      </vt:variant>
      <vt:variant>
        <vt:i4>0</vt:i4>
      </vt:variant>
      <vt:variant>
        <vt:i4>5</vt:i4>
      </vt:variant>
      <vt:variant>
        <vt:lpwstr>http://id.capital.bg/s.nakov</vt:lpwstr>
      </vt:variant>
      <vt:variant>
        <vt:lpwstr/>
      </vt:variant>
      <vt:variant>
        <vt:i4>4980740</vt:i4>
      </vt:variant>
      <vt:variant>
        <vt:i4>111</vt:i4>
      </vt:variant>
      <vt:variant>
        <vt:i4>0</vt:i4>
      </vt:variant>
      <vt:variant>
        <vt:i4>5</vt:i4>
      </vt:variant>
      <vt:variant>
        <vt:lpwstr>http://id.capital.bg/</vt:lpwstr>
      </vt:variant>
      <vt:variant>
        <vt:lpwstr/>
      </vt:variant>
      <vt:variant>
        <vt:i4>2162734</vt:i4>
      </vt:variant>
      <vt:variant>
        <vt:i4>108</vt:i4>
      </vt:variant>
      <vt:variant>
        <vt:i4>0</vt:i4>
      </vt:variant>
      <vt:variant>
        <vt:i4>5</vt:i4>
      </vt:variant>
      <vt:variant>
        <vt:lpwstr>http://www.crunchbase.com/</vt:lpwstr>
      </vt:variant>
      <vt:variant>
        <vt:lpwstr/>
      </vt:variant>
      <vt:variant>
        <vt:i4>7995441</vt:i4>
      </vt:variant>
      <vt:variant>
        <vt:i4>105</vt:i4>
      </vt:variant>
      <vt:variant>
        <vt:i4>0</vt:i4>
      </vt:variant>
      <vt:variant>
        <vt:i4>5</vt:i4>
      </vt:variant>
      <vt:variant>
        <vt:lpwstr>http://www.nakov.com/feed/</vt:lpwstr>
      </vt:variant>
      <vt:variant>
        <vt:lpwstr/>
      </vt:variant>
      <vt:variant>
        <vt:i4>5308417</vt:i4>
      </vt:variant>
      <vt:variant>
        <vt:i4>102</vt:i4>
      </vt:variant>
      <vt:variant>
        <vt:i4>0</vt:i4>
      </vt:variant>
      <vt:variant>
        <vt:i4>5</vt:i4>
      </vt:variant>
      <vt:variant>
        <vt:lpwstr>http://academy.telerik.com/Feeds/News</vt:lpwstr>
      </vt:variant>
      <vt:variant>
        <vt:lpwstr/>
      </vt:variant>
      <vt:variant>
        <vt:i4>1179724</vt:i4>
      </vt:variant>
      <vt:variant>
        <vt:i4>99</vt:i4>
      </vt:variant>
      <vt:variant>
        <vt:i4>0</vt:i4>
      </vt:variant>
      <vt:variant>
        <vt:i4>5</vt:i4>
      </vt:variant>
      <vt:variant>
        <vt:lpwstr>http://forums.academy.telerik.com/feed/qa.rss</vt:lpwstr>
      </vt:variant>
      <vt:variant>
        <vt:lpwstr/>
      </vt:variant>
      <vt:variant>
        <vt:i4>3473512</vt:i4>
      </vt:variant>
      <vt:variant>
        <vt:i4>96</vt:i4>
      </vt:variant>
      <vt:variant>
        <vt:i4>0</vt:i4>
      </vt:variant>
      <vt:variant>
        <vt:i4>5</vt:i4>
      </vt:variant>
      <vt:variant>
        <vt:lpwstr>http://academy.telerik.com/about/share</vt:lpwstr>
      </vt:variant>
      <vt:variant>
        <vt:lpwstr/>
      </vt:variant>
      <vt:variant>
        <vt:i4>4587526</vt:i4>
      </vt:variant>
      <vt:variant>
        <vt:i4>93</vt:i4>
      </vt:variant>
      <vt:variant>
        <vt:i4>0</vt:i4>
      </vt:variant>
      <vt:variant>
        <vt:i4>5</vt:i4>
      </vt:variant>
      <vt:variant>
        <vt:lpwstr>http://nlpclub.devbg.org/</vt:lpwstr>
      </vt:variant>
      <vt:variant>
        <vt:lpwstr/>
      </vt:variant>
      <vt:variant>
        <vt:i4>1310729</vt:i4>
      </vt:variant>
      <vt:variant>
        <vt:i4>90</vt:i4>
      </vt:variant>
      <vt:variant>
        <vt:i4>0</vt:i4>
      </vt:variant>
      <vt:variant>
        <vt:i4>5</vt:i4>
      </vt:variant>
      <vt:variant>
        <vt:lpwstr>http://www.kursove-uroci-knigi-obuchenie-programirane-web-design-csharp.info/</vt:lpwstr>
      </vt:variant>
      <vt:variant>
        <vt:lpwstr/>
      </vt:variant>
      <vt:variant>
        <vt:i4>7733359</vt:i4>
      </vt:variant>
      <vt:variant>
        <vt:i4>87</vt:i4>
      </vt:variant>
      <vt:variant>
        <vt:i4>0</vt:i4>
      </vt:variant>
      <vt:variant>
        <vt:i4>5</vt:i4>
      </vt:variant>
      <vt:variant>
        <vt:lpwstr>http://noit.devbg.org/</vt:lpwstr>
      </vt:variant>
      <vt:variant>
        <vt:lpwstr/>
      </vt:variant>
      <vt:variant>
        <vt:i4>3276924</vt:i4>
      </vt:variant>
      <vt:variant>
        <vt:i4>84</vt:i4>
      </vt:variant>
      <vt:variant>
        <vt:i4>0</vt:i4>
      </vt:variant>
      <vt:variant>
        <vt:i4>5</vt:i4>
      </vt:variant>
      <vt:variant>
        <vt:lpwstr>http://www.bgcoder.com/</vt:lpwstr>
      </vt:variant>
      <vt:variant>
        <vt:lpwstr/>
      </vt:variant>
      <vt:variant>
        <vt:i4>1900621</vt:i4>
      </vt:variant>
      <vt:variant>
        <vt:i4>81</vt:i4>
      </vt:variant>
      <vt:variant>
        <vt:i4>0</vt:i4>
      </vt:variant>
      <vt:variant>
        <vt:i4>5</vt:i4>
      </vt:variant>
      <vt:variant>
        <vt:lpwstr>http://www.minkov.it/</vt:lpwstr>
      </vt:variant>
      <vt:variant>
        <vt:lpwstr/>
      </vt:variant>
      <vt:variant>
        <vt:i4>8192109</vt:i4>
      </vt:variant>
      <vt:variant>
        <vt:i4>78</vt:i4>
      </vt:variant>
      <vt:variant>
        <vt:i4>0</vt:i4>
      </vt:variant>
      <vt:variant>
        <vt:i4>5</vt:i4>
      </vt:variant>
      <vt:variant>
        <vt:lpwstr>http://www.nikolay.it/</vt:lpwstr>
      </vt:variant>
      <vt:variant>
        <vt:lpwstr/>
      </vt:variant>
      <vt:variant>
        <vt:i4>5636127</vt:i4>
      </vt:variant>
      <vt:variant>
        <vt:i4>75</vt:i4>
      </vt:variant>
      <vt:variant>
        <vt:i4>0</vt:i4>
      </vt:variant>
      <vt:variant>
        <vt:i4>5</vt:i4>
      </vt:variant>
      <vt:variant>
        <vt:lpwstr>http://www.nakov.com/</vt:lpwstr>
      </vt:variant>
      <vt:variant>
        <vt:lpwstr/>
      </vt:variant>
      <vt:variant>
        <vt:i4>1245207</vt:i4>
      </vt:variant>
      <vt:variant>
        <vt:i4>72</vt:i4>
      </vt:variant>
      <vt:variant>
        <vt:i4>0</vt:i4>
      </vt:variant>
      <vt:variant>
        <vt:i4>5</vt:i4>
      </vt:variant>
      <vt:variant>
        <vt:lpwstr>http://aspnetcourse.telerik.com/</vt:lpwstr>
      </vt:variant>
      <vt:variant>
        <vt:lpwstr/>
      </vt:variant>
      <vt:variant>
        <vt:i4>7274596</vt:i4>
      </vt:variant>
      <vt:variant>
        <vt:i4>69</vt:i4>
      </vt:variant>
      <vt:variant>
        <vt:i4>0</vt:i4>
      </vt:variant>
      <vt:variant>
        <vt:i4>5</vt:i4>
      </vt:variant>
      <vt:variant>
        <vt:lpwstr>http://csharpfundamentals.telerik.com/</vt:lpwstr>
      </vt:variant>
      <vt:variant>
        <vt:lpwstr/>
      </vt:variant>
      <vt:variant>
        <vt:i4>4194319</vt:i4>
      </vt:variant>
      <vt:variant>
        <vt:i4>66</vt:i4>
      </vt:variant>
      <vt:variant>
        <vt:i4>0</vt:i4>
      </vt:variant>
      <vt:variant>
        <vt:i4>5</vt:i4>
      </vt:variant>
      <vt:variant>
        <vt:lpwstr>http://seocourse.telerik.com/</vt:lpwstr>
      </vt:variant>
      <vt:variant>
        <vt:lpwstr/>
      </vt:variant>
      <vt:variant>
        <vt:i4>5373980</vt:i4>
      </vt:variant>
      <vt:variant>
        <vt:i4>63</vt:i4>
      </vt:variant>
      <vt:variant>
        <vt:i4>0</vt:i4>
      </vt:variant>
      <vt:variant>
        <vt:i4>5</vt:i4>
      </vt:variant>
      <vt:variant>
        <vt:lpwstr>http://mvccourse.telerik.com/</vt:lpwstr>
      </vt:variant>
      <vt:variant>
        <vt:lpwstr/>
      </vt:variant>
      <vt:variant>
        <vt:i4>7078002</vt:i4>
      </vt:variant>
      <vt:variant>
        <vt:i4>60</vt:i4>
      </vt:variant>
      <vt:variant>
        <vt:i4>0</vt:i4>
      </vt:variant>
      <vt:variant>
        <vt:i4>5</vt:i4>
      </vt:variant>
      <vt:variant>
        <vt:lpwstr>http://html5course.telerik.com/</vt:lpwstr>
      </vt:variant>
      <vt:variant>
        <vt:lpwstr/>
      </vt:variant>
      <vt:variant>
        <vt:i4>4915200</vt:i4>
      </vt:variant>
      <vt:variant>
        <vt:i4>57</vt:i4>
      </vt:variant>
      <vt:variant>
        <vt:i4>0</vt:i4>
      </vt:variant>
      <vt:variant>
        <vt:i4>5</vt:i4>
      </vt:variant>
      <vt:variant>
        <vt:lpwstr>http://www.telerik-kids.com/</vt:lpwstr>
      </vt:variant>
      <vt:variant>
        <vt:lpwstr/>
      </vt:variant>
      <vt:variant>
        <vt:i4>4063334</vt:i4>
      </vt:variant>
      <vt:variant>
        <vt:i4>54</vt:i4>
      </vt:variant>
      <vt:variant>
        <vt:i4>0</vt:i4>
      </vt:variant>
      <vt:variant>
        <vt:i4>5</vt:i4>
      </vt:variant>
      <vt:variant>
        <vt:lpwstr>http://algoacademy.telerik.com/</vt:lpwstr>
      </vt:variant>
      <vt:variant>
        <vt:lpwstr/>
      </vt:variant>
      <vt:variant>
        <vt:i4>4980741</vt:i4>
      </vt:variant>
      <vt:variant>
        <vt:i4>51</vt:i4>
      </vt:variant>
      <vt:variant>
        <vt:i4>0</vt:i4>
      </vt:variant>
      <vt:variant>
        <vt:i4>5</vt:i4>
      </vt:variant>
      <vt:variant>
        <vt:lpwstr>http://schoolacademy.telerik.com/</vt:lpwstr>
      </vt:variant>
      <vt:variant>
        <vt:lpwstr/>
      </vt:variant>
      <vt:variant>
        <vt:i4>4128883</vt:i4>
      </vt:variant>
      <vt:variant>
        <vt:i4>48</vt:i4>
      </vt:variant>
      <vt:variant>
        <vt:i4>0</vt:i4>
      </vt:variant>
      <vt:variant>
        <vt:i4>5</vt:i4>
      </vt:variant>
      <vt:variant>
        <vt:lpwstr>http://forums.academy.telerik.com/</vt:lpwstr>
      </vt:variant>
      <vt:variant>
        <vt:lpwstr/>
      </vt:variant>
      <vt:variant>
        <vt:i4>3670117</vt:i4>
      </vt:variant>
      <vt:variant>
        <vt:i4>45</vt:i4>
      </vt:variant>
      <vt:variant>
        <vt:i4>0</vt:i4>
      </vt:variant>
      <vt:variant>
        <vt:i4>5</vt:i4>
      </vt:variant>
      <vt:variant>
        <vt:lpwstr>http://academy.telerik.com/</vt:lpwstr>
      </vt:variant>
      <vt:variant>
        <vt:lpwstr/>
      </vt:variant>
      <vt:variant>
        <vt:i4>4194319</vt:i4>
      </vt:variant>
      <vt:variant>
        <vt:i4>42</vt:i4>
      </vt:variant>
      <vt:variant>
        <vt:i4>0</vt:i4>
      </vt:variant>
      <vt:variant>
        <vt:i4>5</vt:i4>
      </vt:variant>
      <vt:variant>
        <vt:lpwstr>http://seocourse.telerik.com/</vt:lpwstr>
      </vt:variant>
      <vt:variant>
        <vt:lpwstr/>
      </vt:variant>
      <vt:variant>
        <vt:i4>2424934</vt:i4>
      </vt:variant>
      <vt:variant>
        <vt:i4>39</vt:i4>
      </vt:variant>
      <vt:variant>
        <vt:i4>0</vt:i4>
      </vt:variant>
      <vt:variant>
        <vt:i4>5</vt:i4>
      </vt:variant>
      <vt:variant>
        <vt:lpwstr>http://morguefile.com/</vt:lpwstr>
      </vt:variant>
      <vt:variant>
        <vt:lpwstr/>
      </vt:variant>
      <vt:variant>
        <vt:i4>3014773</vt:i4>
      </vt:variant>
      <vt:variant>
        <vt:i4>36</vt:i4>
      </vt:variant>
      <vt:variant>
        <vt:i4>0</vt:i4>
      </vt:variant>
      <vt:variant>
        <vt:i4>5</vt:i4>
      </vt:variant>
      <vt:variant>
        <vt:lpwstr>http://iconfinder.com/</vt:lpwstr>
      </vt:variant>
      <vt:variant>
        <vt:lpwstr/>
      </vt:variant>
      <vt:variant>
        <vt:i4>7995433</vt:i4>
      </vt:variant>
      <vt:variant>
        <vt:i4>33</vt:i4>
      </vt:variant>
      <vt:variant>
        <vt:i4>0</vt:i4>
      </vt:variant>
      <vt:variant>
        <vt:i4>5</vt:i4>
      </vt:variant>
      <vt:variant>
        <vt:lpwstr>http://newwpthemes.com/landa-free-wordpress-theme/</vt:lpwstr>
      </vt:variant>
      <vt:variant>
        <vt:lpwstr/>
      </vt:variant>
      <vt:variant>
        <vt:i4>2490406</vt:i4>
      </vt:variant>
      <vt:variant>
        <vt:i4>30</vt:i4>
      </vt:variant>
      <vt:variant>
        <vt:i4>0</vt:i4>
      </vt:variant>
      <vt:variant>
        <vt:i4>5</vt:i4>
      </vt:variant>
      <vt:variant>
        <vt:lpwstr>http://wplift.com/themes/busby</vt:lpwstr>
      </vt:variant>
      <vt:variant>
        <vt:lpwstr/>
      </vt:variant>
      <vt:variant>
        <vt:i4>4194318</vt:i4>
      </vt:variant>
      <vt:variant>
        <vt:i4>27</vt:i4>
      </vt:variant>
      <vt:variant>
        <vt:i4>0</vt:i4>
      </vt:variant>
      <vt:variant>
        <vt:i4>5</vt:i4>
      </vt:variant>
      <vt:variant>
        <vt:lpwstr>http://themify.me/themes/itheme2</vt:lpwstr>
      </vt:variant>
      <vt:variant>
        <vt:lpwstr/>
      </vt:variant>
      <vt:variant>
        <vt:i4>2359349</vt:i4>
      </vt:variant>
      <vt:variant>
        <vt:i4>24</vt:i4>
      </vt:variant>
      <vt:variant>
        <vt:i4>0</vt:i4>
      </vt:variant>
      <vt:variant>
        <vt:i4>5</vt:i4>
      </vt:variant>
      <vt:variant>
        <vt:lpwstr>http://demos.simplethemes.com/skeleton</vt:lpwstr>
      </vt:variant>
      <vt:variant>
        <vt:lpwstr/>
      </vt:variant>
      <vt:variant>
        <vt:i4>7077920</vt:i4>
      </vt:variant>
      <vt:variant>
        <vt:i4>21</vt:i4>
      </vt:variant>
      <vt:variant>
        <vt:i4>0</vt:i4>
      </vt:variant>
      <vt:variant>
        <vt:i4>5</vt:i4>
      </vt:variant>
      <vt:variant>
        <vt:lpwstr>http://wordpress.org/extend/themes/ifeature</vt:lpwstr>
      </vt:variant>
      <vt:variant>
        <vt:lpwstr/>
      </vt:variant>
      <vt:variant>
        <vt:i4>4128809</vt:i4>
      </vt:variant>
      <vt:variant>
        <vt:i4>18</vt:i4>
      </vt:variant>
      <vt:variant>
        <vt:i4>0</vt:i4>
      </vt:variant>
      <vt:variant>
        <vt:i4>5</vt:i4>
      </vt:variant>
      <vt:variant>
        <vt:lpwstr>http://www.woothemes.com/2009/11/bueno/</vt:lpwstr>
      </vt:variant>
      <vt:variant>
        <vt:lpwstr/>
      </vt:variant>
      <vt:variant>
        <vt:i4>1704030</vt:i4>
      </vt:variant>
      <vt:variant>
        <vt:i4>15</vt:i4>
      </vt:variant>
      <vt:variant>
        <vt:i4>0</vt:i4>
      </vt:variant>
      <vt:variant>
        <vt:i4>5</vt:i4>
      </vt:variant>
      <vt:variant>
        <vt:lpwstr>http://wordpress.org/extend/themes/zbench</vt:lpwstr>
      </vt:variant>
      <vt:variant>
        <vt:lpwstr/>
      </vt:variant>
      <vt:variant>
        <vt:i4>8323192</vt:i4>
      </vt:variant>
      <vt:variant>
        <vt:i4>12</vt:i4>
      </vt:variant>
      <vt:variant>
        <vt:i4>0</vt:i4>
      </vt:variant>
      <vt:variant>
        <vt:i4>5</vt:i4>
      </vt:variant>
      <vt:variant>
        <vt:lpwstr>http://newwpthemes.com/natura-free-wordpress-theme/</vt:lpwstr>
      </vt:variant>
      <vt:variant>
        <vt:lpwstr/>
      </vt:variant>
      <vt:variant>
        <vt:i4>5046285</vt:i4>
      </vt:variant>
      <vt:variant>
        <vt:i4>9</vt:i4>
      </vt:variant>
      <vt:variant>
        <vt:i4>0</vt:i4>
      </vt:variant>
      <vt:variant>
        <vt:i4>5</vt:i4>
      </vt:variant>
      <vt:variant>
        <vt:lpwstr>http://ashford.turtleinteractive.com/</vt:lpwstr>
      </vt:variant>
      <vt:variant>
        <vt:lpwstr/>
      </vt:variant>
      <vt:variant>
        <vt:i4>1376329</vt:i4>
      </vt:variant>
      <vt:variant>
        <vt:i4>6</vt:i4>
      </vt:variant>
      <vt:variant>
        <vt:i4>0</vt:i4>
      </vt:variant>
      <vt:variant>
        <vt:i4>5</vt:i4>
      </vt:variant>
      <vt:variant>
        <vt:lpwstr>http://wordpress.org/extend/themes/snowblind</vt:lpwstr>
      </vt:variant>
      <vt:variant>
        <vt:lpwstr/>
      </vt:variant>
      <vt:variant>
        <vt:i4>1507406</vt:i4>
      </vt:variant>
      <vt:variant>
        <vt:i4>3</vt:i4>
      </vt:variant>
      <vt:variant>
        <vt:i4>0</vt:i4>
      </vt:variant>
      <vt:variant>
        <vt:i4>5</vt:i4>
      </vt:variant>
      <vt:variant>
        <vt:lpwstr>http://wordpress.site5.net/boldy/</vt:lpwstr>
      </vt:variant>
      <vt:variant>
        <vt:lpwstr/>
      </vt:variant>
      <vt:variant>
        <vt:i4>4194319</vt:i4>
      </vt:variant>
      <vt:variant>
        <vt:i4>0</vt:i4>
      </vt:variant>
      <vt:variant>
        <vt:i4>0</vt:i4>
      </vt:variant>
      <vt:variant>
        <vt:i4>5</vt:i4>
      </vt:variant>
      <vt:variant>
        <vt:lpwstr>http://seocourse.telerik.com/</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Svetlin Nakov</cp:lastModifiedBy>
  <cp:revision>6</cp:revision>
  <cp:lastPrinted>2009-11-24T11:33:00Z</cp:lastPrinted>
  <dcterms:created xsi:type="dcterms:W3CDTF">2013-01-11T21:06:00Z</dcterms:created>
  <dcterms:modified xsi:type="dcterms:W3CDTF">2013-07-11T17:45:00Z</dcterms:modified>
</cp:coreProperties>
</file>