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8" w:rsidRPr="007A1B4F" w:rsidRDefault="00431946" w:rsidP="00DD473E">
      <w:pPr>
        <w:pStyle w:val="Heading1"/>
        <w:rPr>
          <w:lang w:val="bg-BG"/>
        </w:rPr>
      </w:pPr>
      <w:r w:rsidRPr="007A1B4F">
        <w:rPr>
          <w:lang w:val="bg-BG"/>
        </w:rPr>
        <w:t>Екипен проект за допълване на съдържанието в Българската Уикипедия</w:t>
      </w:r>
    </w:p>
    <w:p w:rsidR="00D5038B" w:rsidRDefault="00D5038B" w:rsidP="00431946">
      <w:pPr>
        <w:rPr>
          <w:lang w:val="bg-BG"/>
        </w:rPr>
      </w:pPr>
      <w:r>
        <w:rPr>
          <w:lang w:val="bg-BG"/>
        </w:rPr>
        <w:t xml:space="preserve">Настоящият документ описва </w:t>
      </w:r>
      <w:r w:rsidRPr="00D5038B">
        <w:rPr>
          <w:b/>
          <w:lang w:val="bg-BG"/>
        </w:rPr>
        <w:t>задание за екипна работа</w:t>
      </w:r>
      <w:r>
        <w:rPr>
          <w:lang w:val="bg-BG"/>
        </w:rPr>
        <w:t xml:space="preserve"> </w:t>
      </w:r>
      <w:r w:rsidR="007A1B4F">
        <w:rPr>
          <w:lang w:val="bg-BG"/>
        </w:rPr>
        <w:t>към</w:t>
      </w:r>
      <w:r>
        <w:rPr>
          <w:lang w:val="bg-BG"/>
        </w:rPr>
        <w:t xml:space="preserve"> </w:t>
      </w:r>
      <w:hyperlink r:id="rId7" w:history="1">
        <w:r w:rsidRPr="00D5038B">
          <w:rPr>
            <w:rStyle w:val="Hyperlink"/>
            <w:lang w:val="bg-BG"/>
          </w:rPr>
          <w:t>курса „Споделяне на знания и работа в екип“</w:t>
        </w:r>
      </w:hyperlink>
      <w:r>
        <w:rPr>
          <w:lang w:val="bg-BG"/>
        </w:rPr>
        <w:t xml:space="preserve"> към софтуерната академия на Телерик</w:t>
      </w:r>
      <w:r w:rsidR="007A1B4F">
        <w:rPr>
          <w:lang w:val="bg-BG"/>
        </w:rPr>
        <w:t xml:space="preserve">. По проекта ще работят около </w:t>
      </w:r>
      <w:r>
        <w:rPr>
          <w:lang w:val="bg-BG"/>
        </w:rPr>
        <w:t xml:space="preserve">350 </w:t>
      </w:r>
      <w:r w:rsidR="007A1B4F">
        <w:rPr>
          <w:lang w:val="bg-BG"/>
        </w:rPr>
        <w:t>участника, разделени в екипи по 4-5 души</w:t>
      </w:r>
      <w:r>
        <w:rPr>
          <w:lang w:val="bg-BG"/>
        </w:rPr>
        <w:t xml:space="preserve"> през</w:t>
      </w:r>
      <w:r w:rsidR="007A1B4F">
        <w:rPr>
          <w:lang w:val="bg-BG"/>
        </w:rPr>
        <w:t xml:space="preserve"> периода</w:t>
      </w:r>
      <w:r>
        <w:rPr>
          <w:lang w:val="bg-BG"/>
        </w:rPr>
        <w:t xml:space="preserve"> юли</w:t>
      </w:r>
      <w:r w:rsidR="007A1B4F">
        <w:rPr>
          <w:lang w:val="bg-BG"/>
        </w:rPr>
        <w:t>-август</w:t>
      </w:r>
      <w:r>
        <w:rPr>
          <w:lang w:val="bg-BG"/>
        </w:rPr>
        <w:t xml:space="preserve"> 2013.</w:t>
      </w:r>
    </w:p>
    <w:p w:rsidR="00DD473E" w:rsidRDefault="00DD473E" w:rsidP="00DD473E">
      <w:pPr>
        <w:pStyle w:val="Heading2"/>
        <w:rPr>
          <w:lang w:val="bg-BG"/>
        </w:rPr>
      </w:pPr>
      <w:r>
        <w:rPr>
          <w:lang w:val="bg-BG"/>
        </w:rPr>
        <w:t>Описание на проекта</w:t>
      </w:r>
    </w:p>
    <w:p w:rsidR="00D5038B" w:rsidRDefault="00D5038B" w:rsidP="00431946">
      <w:pPr>
        <w:rPr>
          <w:lang w:val="bg-BG"/>
        </w:rPr>
      </w:pPr>
      <w:r>
        <w:rPr>
          <w:lang w:val="bg-BG"/>
        </w:rPr>
        <w:t xml:space="preserve">Целта на проекта е </w:t>
      </w:r>
      <w:r w:rsidRPr="00D5038B">
        <w:rPr>
          <w:b/>
          <w:lang w:val="bg-BG"/>
        </w:rPr>
        <w:t>да се допълни Българската Уикипедия с качествени статии</w:t>
      </w:r>
      <w:r>
        <w:rPr>
          <w:lang w:val="bg-BG"/>
        </w:rPr>
        <w:t xml:space="preserve"> по съществени теми относно </w:t>
      </w:r>
      <w:r w:rsidRPr="00DD473E">
        <w:rPr>
          <w:b/>
          <w:lang w:val="bg-BG"/>
        </w:rPr>
        <w:t>програмиране, разработка на софтуер, софтуерно инженерство и информационни технологии</w:t>
      </w:r>
      <w:r>
        <w:rPr>
          <w:lang w:val="bg-BG"/>
        </w:rPr>
        <w:t xml:space="preserve"> като цяло. Това е един обществен проект, от който ще имат полза всички българи, които изучават информатика, програмиране, софтуерни и информационни технологии.</w:t>
      </w:r>
    </w:p>
    <w:p w:rsidR="007A1B4F" w:rsidRDefault="00D5038B" w:rsidP="00431946">
      <w:r>
        <w:rPr>
          <w:lang w:val="bg-BG"/>
        </w:rPr>
        <w:t xml:space="preserve">Задачата на екипите е да </w:t>
      </w:r>
      <w:r w:rsidRPr="007A1B4F">
        <w:rPr>
          <w:b/>
          <w:lang w:val="bg-BG"/>
        </w:rPr>
        <w:t xml:space="preserve">пишат, редактират и допълват информацията в нови или съществуващи статии </w:t>
      </w:r>
      <w:r w:rsidR="007A1B4F">
        <w:rPr>
          <w:b/>
          <w:lang w:val="bg-BG"/>
        </w:rPr>
        <w:t xml:space="preserve">на български език </w:t>
      </w:r>
      <w:r w:rsidRPr="007A1B4F">
        <w:rPr>
          <w:b/>
          <w:lang w:val="bg-BG"/>
        </w:rPr>
        <w:t xml:space="preserve">в </w:t>
      </w:r>
      <w:hyperlink r:id="rId8" w:history="1">
        <w:r w:rsidRPr="007A1B4F">
          <w:rPr>
            <w:rStyle w:val="Hyperlink"/>
            <w:b/>
          </w:rPr>
          <w:t>http://bg.wikipedia.org</w:t>
        </w:r>
      </w:hyperlink>
      <w:r w:rsidRPr="007A1B4F">
        <w:rPr>
          <w:b/>
          <w:lang w:val="bg-BG"/>
        </w:rPr>
        <w:t xml:space="preserve"> </w:t>
      </w:r>
      <w:r>
        <w:rPr>
          <w:lang w:val="bg-BG"/>
        </w:rPr>
        <w:t>по правилата и стандартите за качество на Уикипедия</w:t>
      </w:r>
      <w:r>
        <w:t>.</w:t>
      </w:r>
    </w:p>
    <w:p w:rsidR="000F0B5C" w:rsidRPr="000F0B5C" w:rsidRDefault="000F0B5C" w:rsidP="000F0B5C">
      <w:pPr>
        <w:pStyle w:val="Heading2"/>
        <w:rPr>
          <w:lang w:val="bg-BG"/>
        </w:rPr>
      </w:pPr>
      <w:r>
        <w:rPr>
          <w:lang w:val="bg-BG"/>
        </w:rPr>
        <w:t>Изисквания за качество</w:t>
      </w:r>
    </w:p>
    <w:p w:rsidR="00431946" w:rsidRPr="007A1B4F" w:rsidRDefault="00D5038B" w:rsidP="00431946">
      <w:pPr>
        <w:rPr>
          <w:lang w:val="bg-BG"/>
        </w:rPr>
      </w:pPr>
      <w:r w:rsidRPr="007A1B4F">
        <w:rPr>
          <w:lang w:val="bg-BG"/>
        </w:rPr>
        <w:t>Статиите</w:t>
      </w:r>
      <w:r w:rsidR="00DD473E" w:rsidRPr="007A1B4F">
        <w:rPr>
          <w:lang w:val="bg-BG"/>
        </w:rPr>
        <w:t xml:space="preserve"> трябва да са написани с </w:t>
      </w:r>
      <w:r w:rsidR="00DD473E" w:rsidRPr="000F0B5C">
        <w:rPr>
          <w:b/>
          <w:lang w:val="bg-BG"/>
        </w:rPr>
        <w:t>високо качество</w:t>
      </w:r>
      <w:r w:rsidR="00DD473E" w:rsidRPr="007A1B4F">
        <w:rPr>
          <w:lang w:val="bg-BG"/>
        </w:rPr>
        <w:t xml:space="preserve"> и да съдържат обективно представена информация, </w:t>
      </w:r>
      <w:r w:rsidR="007A1B4F" w:rsidRPr="007A1B4F">
        <w:rPr>
          <w:lang w:val="bg-BG"/>
        </w:rPr>
        <w:t xml:space="preserve">представляваща авторски текст написан в енциклопедичен стил и </w:t>
      </w:r>
      <w:r w:rsidR="007A1B4F" w:rsidRPr="00A742D1">
        <w:rPr>
          <w:b/>
          <w:lang w:val="bg-BG"/>
        </w:rPr>
        <w:t xml:space="preserve">спазваща правилата </w:t>
      </w:r>
      <w:r w:rsidR="000F0B5C">
        <w:rPr>
          <w:b/>
          <w:lang w:val="bg-BG"/>
        </w:rPr>
        <w:t xml:space="preserve">и препоръките </w:t>
      </w:r>
      <w:r w:rsidR="00A742D1">
        <w:rPr>
          <w:b/>
          <w:lang w:val="bg-BG"/>
        </w:rPr>
        <w:t>на</w:t>
      </w:r>
      <w:r w:rsidR="007A1B4F" w:rsidRPr="00A742D1">
        <w:rPr>
          <w:b/>
          <w:lang w:val="bg-BG"/>
        </w:rPr>
        <w:t xml:space="preserve"> Уикипедия</w:t>
      </w:r>
      <w:r w:rsidR="007A1B4F" w:rsidRPr="007A1B4F">
        <w:rPr>
          <w:lang w:val="bg-BG"/>
        </w:rPr>
        <w:t>:</w:t>
      </w:r>
    </w:p>
    <w:p w:rsidR="00A742D1" w:rsidRDefault="006F10B4" w:rsidP="00B03904">
      <w:pPr>
        <w:numPr>
          <w:ilvl w:val="0"/>
          <w:numId w:val="12"/>
        </w:numPr>
        <w:spacing w:before="60" w:after="60"/>
        <w:ind w:left="714" w:hanging="357"/>
        <w:rPr>
          <w:lang w:val="bg-BG"/>
        </w:rPr>
      </w:pPr>
      <w:hyperlink r:id="rId9" w:history="1">
        <w:r w:rsidR="00A742D1" w:rsidRPr="00A742D1">
          <w:rPr>
            <w:rStyle w:val="Hyperlink"/>
            <w:lang w:val="bg-BG"/>
          </w:rPr>
          <w:t>Петте стълба на Уикипедия</w:t>
        </w:r>
      </w:hyperlink>
      <w:r w:rsidR="00A742D1">
        <w:rPr>
          <w:lang w:val="bg-BG"/>
        </w:rPr>
        <w:t xml:space="preserve"> – </w:t>
      </w:r>
      <w:r w:rsidR="00F5508A">
        <w:rPr>
          <w:lang w:val="bg-BG"/>
        </w:rPr>
        <w:t>какво е Уикипедия и нейните основни ценности.</w:t>
      </w:r>
    </w:p>
    <w:p w:rsidR="00DD473E" w:rsidRPr="007A1B4F" w:rsidRDefault="006F10B4" w:rsidP="00B03904">
      <w:pPr>
        <w:numPr>
          <w:ilvl w:val="0"/>
          <w:numId w:val="12"/>
        </w:numPr>
        <w:spacing w:before="60" w:after="60"/>
        <w:ind w:left="714" w:hanging="357"/>
        <w:rPr>
          <w:lang w:val="bg-BG"/>
        </w:rPr>
      </w:pPr>
      <w:hyperlink r:id="rId10" w:history="1">
        <w:r w:rsidR="00DD473E" w:rsidRPr="007A1B4F">
          <w:rPr>
            <w:rStyle w:val="Hyperlink"/>
            <w:lang w:val="bg-BG"/>
          </w:rPr>
          <w:t>Правила за писане на статии</w:t>
        </w:r>
      </w:hyperlink>
      <w:r w:rsidR="007A1B4F">
        <w:rPr>
          <w:lang w:val="bg-BG"/>
        </w:rPr>
        <w:t xml:space="preserve"> – </w:t>
      </w:r>
      <w:r w:rsidR="00DD473E" w:rsidRPr="007A1B4F">
        <w:rPr>
          <w:lang w:val="bg-BG"/>
        </w:rPr>
        <w:t>авторски материали, нетърговско съдържание, значими теми</w:t>
      </w:r>
      <w:r w:rsidR="007A1B4F">
        <w:rPr>
          <w:lang w:val="bg-BG"/>
        </w:rPr>
        <w:t xml:space="preserve"> и т.н.</w:t>
      </w:r>
    </w:p>
    <w:p w:rsidR="00DD473E" w:rsidRDefault="006F10B4" w:rsidP="00B03904">
      <w:pPr>
        <w:numPr>
          <w:ilvl w:val="0"/>
          <w:numId w:val="12"/>
        </w:numPr>
        <w:spacing w:before="60" w:after="60"/>
        <w:ind w:left="714" w:hanging="357"/>
        <w:rPr>
          <w:lang w:val="bg-BG"/>
        </w:rPr>
      </w:pPr>
      <w:hyperlink r:id="rId11" w:history="1">
        <w:r w:rsidR="00DD473E" w:rsidRPr="007A1B4F">
          <w:rPr>
            <w:rStyle w:val="Hyperlink"/>
            <w:lang w:val="bg-BG"/>
          </w:rPr>
          <w:t>Уикипедия:</w:t>
        </w:r>
        <w:r w:rsidR="007A1B4F">
          <w:rPr>
            <w:rStyle w:val="Hyperlink"/>
            <w:lang w:val="bg-BG"/>
          </w:rPr>
          <w:t xml:space="preserve"> </w:t>
        </w:r>
        <w:r w:rsidR="00DD473E" w:rsidRPr="007A1B4F">
          <w:rPr>
            <w:rStyle w:val="Hyperlink"/>
            <w:noProof/>
            <w:lang w:val="bg-BG"/>
          </w:rPr>
          <w:t>Енциклопедичност</w:t>
        </w:r>
      </w:hyperlink>
      <w:r w:rsidR="00DD473E" w:rsidRPr="007A1B4F">
        <w:rPr>
          <w:lang w:val="bg-BG"/>
        </w:rPr>
        <w:t> </w:t>
      </w:r>
      <w:r w:rsidR="007A1B4F">
        <w:rPr>
          <w:lang w:val="bg-BG"/>
        </w:rPr>
        <w:t xml:space="preserve">– </w:t>
      </w:r>
      <w:r w:rsidR="00DD473E" w:rsidRPr="007A1B4F">
        <w:rPr>
          <w:lang w:val="bg-BG"/>
        </w:rPr>
        <w:t>как да пишем качествен енциклопедичен, безпристрастен, компетентен и обективен текст за Уикипедия?</w:t>
      </w:r>
    </w:p>
    <w:p w:rsidR="00F5508A" w:rsidRPr="007A1B4F" w:rsidRDefault="006F10B4" w:rsidP="00B03904">
      <w:pPr>
        <w:numPr>
          <w:ilvl w:val="0"/>
          <w:numId w:val="12"/>
        </w:numPr>
        <w:spacing w:before="60" w:after="60"/>
        <w:ind w:left="714" w:hanging="357"/>
        <w:rPr>
          <w:lang w:val="bg-BG"/>
        </w:rPr>
      </w:pPr>
      <w:hyperlink r:id="rId12" w:history="1">
        <w:r w:rsidR="00F5508A" w:rsidRPr="00F5508A">
          <w:rPr>
            <w:rStyle w:val="Hyperlink"/>
            <w:lang w:val="bg-BG"/>
          </w:rPr>
          <w:t>Уикипедия: Редактиране на страници</w:t>
        </w:r>
      </w:hyperlink>
      <w:r w:rsidR="00F5508A">
        <w:rPr>
          <w:lang w:val="bg-BG"/>
        </w:rPr>
        <w:t xml:space="preserve"> – правила, препоръки и технически указания за редактиране на страниците в Уикипедия. </w:t>
      </w:r>
    </w:p>
    <w:p w:rsidR="00DD473E" w:rsidRDefault="006F10B4" w:rsidP="00B03904">
      <w:pPr>
        <w:numPr>
          <w:ilvl w:val="0"/>
          <w:numId w:val="12"/>
        </w:numPr>
        <w:spacing w:before="60" w:after="60"/>
        <w:ind w:left="714" w:hanging="357"/>
        <w:rPr>
          <w:lang w:val="bg-BG"/>
        </w:rPr>
      </w:pPr>
      <w:hyperlink r:id="rId13" w:history="1">
        <w:r w:rsidR="00DD473E" w:rsidRPr="007A1B4F">
          <w:rPr>
            <w:rStyle w:val="Hyperlink"/>
            <w:lang w:val="bg-BG"/>
          </w:rPr>
          <w:t>Уикипедия:</w:t>
        </w:r>
        <w:r w:rsidR="007A1B4F">
          <w:rPr>
            <w:rStyle w:val="Hyperlink"/>
            <w:lang w:val="bg-BG"/>
          </w:rPr>
          <w:t xml:space="preserve"> </w:t>
        </w:r>
        <w:r w:rsidR="00DD473E" w:rsidRPr="007A1B4F">
          <w:rPr>
            <w:rStyle w:val="Hyperlink"/>
            <w:noProof/>
            <w:lang w:val="bg-BG"/>
          </w:rPr>
          <w:t>Уикиетикет</w:t>
        </w:r>
      </w:hyperlink>
      <w:r w:rsidR="00DD473E" w:rsidRPr="007A1B4F">
        <w:rPr>
          <w:lang w:val="bg-BG"/>
        </w:rPr>
        <w:t> </w:t>
      </w:r>
      <w:r w:rsidR="007A1B4F">
        <w:rPr>
          <w:lang w:val="bg-BG"/>
        </w:rPr>
        <w:t xml:space="preserve">– </w:t>
      </w:r>
      <w:r w:rsidR="00DD473E" w:rsidRPr="007A1B4F">
        <w:rPr>
          <w:lang w:val="bg-BG"/>
        </w:rPr>
        <w:t>как да се държим като автори и редактори и как да комуникираме с другите?</w:t>
      </w:r>
    </w:p>
    <w:p w:rsidR="000F0B5C" w:rsidRDefault="000F0B5C" w:rsidP="000F0B5C">
      <w:pPr>
        <w:pStyle w:val="Heading2"/>
        <w:rPr>
          <w:lang w:val="bg-BG"/>
        </w:rPr>
      </w:pPr>
      <w:r>
        <w:rPr>
          <w:lang w:val="bg-BG"/>
        </w:rPr>
        <w:t>Какво е позволено и забранено?</w:t>
      </w:r>
    </w:p>
    <w:p w:rsidR="0024693A" w:rsidRPr="000F0B5C" w:rsidRDefault="0024693A" w:rsidP="0024693A">
      <w:pPr>
        <w:pStyle w:val="ListParagraph"/>
        <w:numPr>
          <w:ilvl w:val="0"/>
          <w:numId w:val="16"/>
        </w:numPr>
        <w:spacing w:before="60" w:after="60"/>
        <w:ind w:left="714" w:hanging="357"/>
        <w:contextualSpacing w:val="0"/>
        <w:rPr>
          <w:rFonts w:asciiTheme="minorHAnsi" w:hAnsiTheme="minorHAnsi"/>
          <w:lang w:val="bg-BG"/>
        </w:rPr>
      </w:pPr>
      <w:r w:rsidRPr="0024693A">
        <w:rPr>
          <w:rFonts w:asciiTheme="minorHAnsi" w:hAnsiTheme="minorHAnsi"/>
          <w:b/>
          <w:lang w:val="bg-BG"/>
        </w:rPr>
        <w:t>Не се допуска копиране и преписване</w:t>
      </w:r>
      <w:r>
        <w:rPr>
          <w:rFonts w:asciiTheme="minorHAnsi" w:hAnsiTheme="minorHAnsi"/>
          <w:b/>
        </w:rPr>
        <w:t xml:space="preserve"> </w:t>
      </w:r>
      <w:r w:rsidRPr="000F0B5C">
        <w:rPr>
          <w:rFonts w:asciiTheme="minorHAnsi" w:hAnsiTheme="minorHAnsi"/>
          <w:lang w:val="bg-BG"/>
        </w:rPr>
        <w:t>от</w:t>
      </w:r>
      <w:r>
        <w:rPr>
          <w:rFonts w:asciiTheme="minorHAnsi" w:hAnsiTheme="minorHAnsi"/>
        </w:rPr>
        <w:t xml:space="preserve"> </w:t>
      </w:r>
      <w:r w:rsidRPr="000F0B5C">
        <w:rPr>
          <w:rFonts w:asciiTheme="minorHAnsi" w:hAnsiTheme="minorHAnsi"/>
          <w:lang w:val="bg-BG"/>
        </w:rPr>
        <w:t>интернет-базирани или хартиени източници (вижте</w:t>
      </w:r>
      <w:r w:rsidRPr="000F0B5C">
        <w:rPr>
          <w:rStyle w:val="apple-converted-space"/>
          <w:rFonts w:asciiTheme="minorHAnsi" w:hAnsiTheme="minorHAnsi" w:cs="Arial"/>
          <w:color w:val="000000"/>
          <w:lang w:val="bg-BG"/>
        </w:rPr>
        <w:t> </w:t>
      </w:r>
      <w:hyperlink r:id="rId14" w:tooltip="Уикипедия:Авторско право" w:history="1">
        <w:r w:rsidRPr="000F0B5C">
          <w:rPr>
            <w:rStyle w:val="Hyperlink"/>
            <w:rFonts w:asciiTheme="minorHAnsi" w:hAnsiTheme="minorHAnsi" w:cs="Arial"/>
            <w:color w:val="0B0080"/>
            <w:lang w:val="bg-BG"/>
          </w:rPr>
          <w:t>Уикипедия:</w:t>
        </w:r>
        <w:r>
          <w:rPr>
            <w:rStyle w:val="Hyperlink"/>
            <w:rFonts w:asciiTheme="minorHAnsi" w:hAnsiTheme="minorHAnsi" w:cs="Arial"/>
            <w:color w:val="0B0080"/>
          </w:rPr>
          <w:t xml:space="preserve"> </w:t>
        </w:r>
        <w:r w:rsidRPr="000F0B5C">
          <w:rPr>
            <w:rStyle w:val="Hyperlink"/>
            <w:rFonts w:asciiTheme="minorHAnsi" w:hAnsiTheme="minorHAnsi" w:cs="Arial"/>
            <w:color w:val="0B0080"/>
            <w:lang w:val="bg-BG"/>
          </w:rPr>
          <w:t>Авторско право</w:t>
        </w:r>
      </w:hyperlink>
      <w:r w:rsidRPr="000F0B5C">
        <w:rPr>
          <w:rFonts w:asciiTheme="minorHAnsi" w:hAnsiTheme="minorHAnsi" w:cs="Arial"/>
          <w:color w:val="000000"/>
          <w:lang w:val="bg-BG"/>
        </w:rPr>
        <w:t>).</w:t>
      </w:r>
    </w:p>
    <w:p w:rsidR="00A742D1" w:rsidRPr="000F0B5C" w:rsidRDefault="002A015D" w:rsidP="0024693A">
      <w:pPr>
        <w:pStyle w:val="ListParagraph"/>
        <w:numPr>
          <w:ilvl w:val="0"/>
          <w:numId w:val="16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b/>
          <w:lang w:val="bg-BG"/>
        </w:rPr>
        <w:t>Не се допуска машинен превод.</w:t>
      </w:r>
      <w:r>
        <w:rPr>
          <w:lang w:val="bg-BG"/>
        </w:rPr>
        <w:t xml:space="preserve"> </w:t>
      </w:r>
      <w:r w:rsidR="00A742D1" w:rsidRPr="000F0B5C">
        <w:rPr>
          <w:lang w:val="bg-BG"/>
        </w:rPr>
        <w:t xml:space="preserve">Допуска се </w:t>
      </w:r>
      <w:r w:rsidR="000F0B5C" w:rsidRPr="000F0B5C">
        <w:rPr>
          <w:b/>
          <w:lang w:val="bg-BG"/>
        </w:rPr>
        <w:t xml:space="preserve">качествен </w:t>
      </w:r>
      <w:r w:rsidR="00A742D1" w:rsidRPr="000F0B5C">
        <w:rPr>
          <w:b/>
          <w:lang w:val="bg-BG"/>
        </w:rPr>
        <w:t>превод</w:t>
      </w:r>
      <w:r w:rsidR="00A742D1" w:rsidRPr="000F0B5C">
        <w:rPr>
          <w:lang w:val="bg-BG"/>
        </w:rPr>
        <w:t xml:space="preserve"> на статия от английската версия на Уикипедия, вместо писането на авторски текст. Въпреки това препоръчваме отборите да проучат своите теми и да напишат максимално </w:t>
      </w:r>
      <w:r w:rsidR="00A742D1" w:rsidRPr="000F0B5C">
        <w:rPr>
          <w:b/>
          <w:lang w:val="bg-BG"/>
        </w:rPr>
        <w:t>качествен авторски текст</w:t>
      </w:r>
      <w:r w:rsidR="00A742D1" w:rsidRPr="000F0B5C">
        <w:rPr>
          <w:lang w:val="bg-BG"/>
        </w:rPr>
        <w:t xml:space="preserve">, чрез компилиране на информация от авторитетни </w:t>
      </w:r>
      <w:r w:rsidR="000F0B5C" w:rsidRPr="000F0B5C">
        <w:rPr>
          <w:lang w:val="bg-BG"/>
        </w:rPr>
        <w:t xml:space="preserve">и благонадеждни </w:t>
      </w:r>
      <w:r w:rsidR="00A742D1" w:rsidRPr="000F0B5C">
        <w:rPr>
          <w:lang w:val="bg-BG"/>
        </w:rPr>
        <w:t xml:space="preserve">източници (включително </w:t>
      </w:r>
      <w:r w:rsidR="00BC08CF" w:rsidRPr="00BC08CF">
        <w:rPr>
          <w:lang w:val="bg-BG"/>
        </w:rPr>
        <w:t>използваните в съответните статии в</w:t>
      </w:r>
      <w:r w:rsidR="00BC08CF">
        <w:t xml:space="preserve"> </w:t>
      </w:r>
      <w:hyperlink r:id="rId15" w:history="1">
        <w:r w:rsidR="00A742D1" w:rsidRPr="000F0B5C">
          <w:rPr>
            <w:rStyle w:val="Hyperlink"/>
            <w:lang w:val="bg-BG"/>
          </w:rPr>
          <w:t>http://en.wikipedia.org</w:t>
        </w:r>
      </w:hyperlink>
      <w:r w:rsidR="00A742D1" w:rsidRPr="000F0B5C">
        <w:rPr>
          <w:lang w:val="bg-BG"/>
        </w:rPr>
        <w:t>) при спазването на всички авторски права.</w:t>
      </w:r>
    </w:p>
    <w:p w:rsidR="0024693A" w:rsidRPr="0024693A" w:rsidRDefault="0024693A" w:rsidP="0024693A">
      <w:pPr>
        <w:pStyle w:val="ListParagraph"/>
        <w:numPr>
          <w:ilvl w:val="0"/>
          <w:numId w:val="16"/>
        </w:numPr>
        <w:spacing w:before="60" w:after="60"/>
        <w:ind w:left="714" w:hanging="357"/>
        <w:contextualSpacing w:val="0"/>
        <w:rPr>
          <w:rFonts w:asciiTheme="minorHAnsi" w:hAnsiTheme="minorHAnsi"/>
          <w:lang w:val="bg-BG"/>
        </w:rPr>
      </w:pPr>
      <w:r w:rsidRPr="0024693A">
        <w:rPr>
          <w:rFonts w:asciiTheme="minorHAnsi" w:hAnsiTheme="minorHAnsi" w:cs="Arial"/>
          <w:color w:val="000000"/>
          <w:lang w:val="bg-BG"/>
        </w:rPr>
        <w:t>Част от заданието е и</w:t>
      </w:r>
      <w:r>
        <w:rPr>
          <w:rFonts w:asciiTheme="minorHAnsi" w:hAnsiTheme="minorHAnsi" w:cs="Arial"/>
          <w:color w:val="000000"/>
        </w:rPr>
        <w:t xml:space="preserve"> </w:t>
      </w:r>
      <w:r w:rsidRPr="0024693A">
        <w:rPr>
          <w:rFonts w:asciiTheme="minorHAnsi" w:hAnsiTheme="minorHAnsi" w:cs="Arial"/>
          <w:b/>
          <w:color w:val="000000"/>
          <w:lang w:val="bg-BG"/>
        </w:rPr>
        <w:t>оформлението на страниците</w:t>
      </w:r>
      <w:r>
        <w:rPr>
          <w:rFonts w:asciiTheme="minorHAnsi" w:hAnsiTheme="minorHAnsi" w:cs="Arial"/>
          <w:color w:val="000000"/>
          <w:lang w:val="bg-BG"/>
        </w:rPr>
        <w:t xml:space="preserve"> (вж. </w:t>
      </w:r>
      <w:hyperlink r:id="rId16" w:tooltip="Уикипедия:Оформление" w:history="1">
        <w:r>
          <w:rPr>
            <w:rStyle w:val="Hyperlink"/>
            <w:rFonts w:asciiTheme="minorHAnsi" w:hAnsiTheme="minorHAnsi" w:cs="Arial"/>
            <w:color w:val="0B0080"/>
            <w:lang w:val="bg-BG"/>
          </w:rPr>
          <w:t>Уикипедия: О</w:t>
        </w:r>
        <w:r w:rsidRPr="0024693A">
          <w:rPr>
            <w:rStyle w:val="Hyperlink"/>
            <w:rFonts w:asciiTheme="minorHAnsi" w:hAnsiTheme="minorHAnsi" w:cs="Arial"/>
            <w:color w:val="0B0080"/>
            <w:lang w:val="bg-BG"/>
          </w:rPr>
          <w:t>формление</w:t>
        </w:r>
      </w:hyperlink>
      <w:r>
        <w:rPr>
          <w:rFonts w:asciiTheme="minorHAnsi" w:hAnsiTheme="minorHAnsi" w:cs="Arial"/>
          <w:color w:val="000000"/>
          <w:lang w:val="bg-BG"/>
        </w:rPr>
        <w:t>)</w:t>
      </w:r>
      <w:r w:rsidRPr="0024693A">
        <w:rPr>
          <w:rStyle w:val="apple-converted-space"/>
          <w:rFonts w:asciiTheme="minorHAnsi" w:hAnsiTheme="minorHAnsi" w:cs="Arial"/>
          <w:color w:val="000000"/>
          <w:lang w:val="bg-BG"/>
        </w:rPr>
        <w:t> </w:t>
      </w:r>
      <w:r w:rsidRPr="0024693A">
        <w:rPr>
          <w:rFonts w:asciiTheme="minorHAnsi" w:hAnsiTheme="minorHAnsi" w:cs="Arial"/>
          <w:color w:val="000000"/>
          <w:lang w:val="bg-BG"/>
        </w:rPr>
        <w:t>с вътрешни препратки, категории, междуезикови препратки и по възможност илюстрации. Вижте списъка с</w:t>
      </w:r>
      <w:r w:rsidRPr="0024693A">
        <w:rPr>
          <w:rStyle w:val="apple-converted-space"/>
          <w:rFonts w:asciiTheme="minorHAnsi" w:hAnsiTheme="minorHAnsi" w:cs="Arial"/>
          <w:color w:val="000000"/>
          <w:lang w:val="bg-BG"/>
        </w:rPr>
        <w:t> </w:t>
      </w:r>
      <w:hyperlink r:id="rId17" w:tooltip="Уикипедия:Университетски уикипроекти/Често задавани въпроси" w:history="1">
        <w:r w:rsidRPr="0024693A">
          <w:rPr>
            <w:rStyle w:val="Hyperlink"/>
            <w:rFonts w:asciiTheme="minorHAnsi" w:hAnsiTheme="minorHAnsi" w:cs="Arial"/>
            <w:color w:val="0B0080"/>
            <w:lang w:val="bg-BG"/>
          </w:rPr>
          <w:t>често задаваните въпроси</w:t>
        </w:r>
      </w:hyperlink>
      <w:r w:rsidRPr="0024693A">
        <w:rPr>
          <w:rFonts w:asciiTheme="minorHAnsi" w:hAnsiTheme="minorHAnsi" w:cs="Arial"/>
          <w:color w:val="000000"/>
          <w:lang w:val="bg-BG"/>
        </w:rPr>
        <w:t>.</w:t>
      </w:r>
    </w:p>
    <w:p w:rsidR="00A742D1" w:rsidRDefault="00A742D1" w:rsidP="00A742D1">
      <w:pPr>
        <w:pStyle w:val="Heading2"/>
        <w:rPr>
          <w:lang w:val="bg-BG"/>
        </w:rPr>
      </w:pPr>
      <w:r>
        <w:rPr>
          <w:lang w:val="bg-BG"/>
        </w:rPr>
        <w:lastRenderedPageBreak/>
        <w:t>Теми за работа</w:t>
      </w:r>
    </w:p>
    <w:p w:rsidR="00A742D1" w:rsidRDefault="00A742D1" w:rsidP="00A742D1">
      <w:pPr>
        <w:rPr>
          <w:lang w:val="bg-BG"/>
        </w:rPr>
      </w:pPr>
      <w:r>
        <w:rPr>
          <w:lang w:val="bg-BG"/>
        </w:rPr>
        <w:t>Темите за работа ще бъдат разпределени между отборите и са два вида:</w:t>
      </w:r>
    </w:p>
    <w:p w:rsidR="00A742D1" w:rsidRDefault="00A742D1" w:rsidP="00C62F10">
      <w:pPr>
        <w:pStyle w:val="ListParagraph"/>
        <w:numPr>
          <w:ilvl w:val="0"/>
          <w:numId w:val="14"/>
        </w:numPr>
        <w:spacing w:before="60" w:after="60"/>
        <w:ind w:left="714" w:hanging="357"/>
        <w:contextualSpacing w:val="0"/>
        <w:rPr>
          <w:lang w:val="bg-BG"/>
        </w:rPr>
      </w:pPr>
      <w:r w:rsidRPr="00A742D1">
        <w:rPr>
          <w:b/>
          <w:lang w:val="bg-BG"/>
        </w:rPr>
        <w:t>Писане на нова статия</w:t>
      </w:r>
      <w:r>
        <w:rPr>
          <w:lang w:val="bg-BG"/>
        </w:rPr>
        <w:t xml:space="preserve"> в Уикипедия върху съществена тема от света на информатиката, програмирането, разработката на софтуер и информационните технологии.</w:t>
      </w:r>
    </w:p>
    <w:p w:rsidR="00A742D1" w:rsidRDefault="00A742D1" w:rsidP="00C62F10">
      <w:pPr>
        <w:pStyle w:val="ListParagraph"/>
        <w:numPr>
          <w:ilvl w:val="0"/>
          <w:numId w:val="14"/>
        </w:numPr>
        <w:spacing w:before="60" w:after="60"/>
        <w:ind w:left="714" w:hanging="357"/>
        <w:contextualSpacing w:val="0"/>
        <w:rPr>
          <w:lang w:val="bg-BG"/>
        </w:rPr>
      </w:pPr>
      <w:r w:rsidRPr="00A742D1">
        <w:rPr>
          <w:b/>
          <w:lang w:val="bg-BG"/>
        </w:rPr>
        <w:t>Допълване и обогатяване на съществуваща статия</w:t>
      </w:r>
      <w:r w:rsidRPr="00A742D1">
        <w:rPr>
          <w:lang w:val="bg-BG"/>
        </w:rPr>
        <w:t xml:space="preserve"> в Уикипедия върху съществена тема от света на информатиката, програмирането, разработката на софтуер и информационните технологии.</w:t>
      </w:r>
    </w:p>
    <w:p w:rsidR="00040D87" w:rsidRPr="00C62F10" w:rsidRDefault="00040D87" w:rsidP="00040D87">
      <w:pPr>
        <w:rPr>
          <w:lang w:val="bg-BG"/>
        </w:rPr>
      </w:pPr>
      <w:r>
        <w:rPr>
          <w:lang w:val="bg-BG"/>
        </w:rPr>
        <w:t xml:space="preserve">Всички потвърдили участници в проекта ще получат своята тема </w:t>
      </w:r>
      <w:r w:rsidR="003512B0">
        <w:rPr>
          <w:lang w:val="bg-BG"/>
        </w:rPr>
        <w:t xml:space="preserve">през студентската система </w:t>
      </w:r>
      <w:r w:rsidR="00C62F10">
        <w:rPr>
          <w:lang w:val="bg-BG"/>
        </w:rPr>
        <w:t>на Софтуерната академия (</w:t>
      </w:r>
      <w:hyperlink r:id="rId18" w:history="1">
        <w:r w:rsidR="003512B0" w:rsidRPr="00BA2AD8">
          <w:rPr>
            <w:rStyle w:val="Hyperlink"/>
          </w:rPr>
          <w:t>http://telerikacademy.com</w:t>
        </w:r>
      </w:hyperlink>
      <w:r w:rsidR="00C62F10">
        <w:rPr>
          <w:lang w:val="bg-BG"/>
        </w:rPr>
        <w:t>).</w:t>
      </w:r>
    </w:p>
    <w:p w:rsidR="00DD473E" w:rsidRDefault="007A1B4F" w:rsidP="007047F1">
      <w:pPr>
        <w:pStyle w:val="Heading2"/>
        <w:rPr>
          <w:lang w:val="bg-BG"/>
        </w:rPr>
      </w:pPr>
      <w:r>
        <w:rPr>
          <w:lang w:val="bg-BG"/>
        </w:rPr>
        <w:t>Правила за екипната работа</w:t>
      </w:r>
    </w:p>
    <w:p w:rsidR="007047F1" w:rsidRDefault="009C4B1C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 w:rsidRPr="009C4B1C">
        <w:rPr>
          <w:lang w:val="bg-BG"/>
        </w:rPr>
        <w:t>Всеки</w:t>
      </w:r>
      <w:r>
        <w:rPr>
          <w:lang w:val="bg-BG"/>
        </w:rPr>
        <w:t xml:space="preserve"> участник в даден екип трябва да има </w:t>
      </w:r>
      <w:r w:rsidRPr="00C756C1">
        <w:rPr>
          <w:b/>
          <w:lang w:val="bg-BG"/>
        </w:rPr>
        <w:t>принос към проекта</w:t>
      </w:r>
      <w:r>
        <w:rPr>
          <w:lang w:val="bg-BG"/>
        </w:rPr>
        <w:t xml:space="preserve">, който е видим исторически от хронологията на промените на дадената статия (ето </w:t>
      </w:r>
      <w:hyperlink r:id="rId19" w:history="1">
        <w:r w:rsidRPr="009C4B1C">
          <w:rPr>
            <w:rStyle w:val="Hyperlink"/>
            <w:lang w:val="bg-BG"/>
          </w:rPr>
          <w:t>пример</w:t>
        </w:r>
      </w:hyperlink>
      <w:r>
        <w:rPr>
          <w:lang w:val="bg-BG"/>
        </w:rPr>
        <w:t>).</w:t>
      </w:r>
    </w:p>
    <w:p w:rsidR="009C4B1C" w:rsidRDefault="009C4B1C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Екипът има право да се събира </w:t>
      </w:r>
      <w:r w:rsidRPr="00C756C1">
        <w:rPr>
          <w:b/>
          <w:lang w:val="bg-BG"/>
        </w:rPr>
        <w:t>на живо</w:t>
      </w:r>
      <w:r>
        <w:rPr>
          <w:lang w:val="bg-BG"/>
        </w:rPr>
        <w:t xml:space="preserve"> или </w:t>
      </w:r>
      <w:r w:rsidRPr="00C756C1">
        <w:rPr>
          <w:b/>
          <w:lang w:val="bg-BG"/>
        </w:rPr>
        <w:t>да работи от къщи</w:t>
      </w:r>
      <w:r>
        <w:rPr>
          <w:lang w:val="bg-BG"/>
        </w:rPr>
        <w:t>.</w:t>
      </w:r>
    </w:p>
    <w:p w:rsidR="00C62F10" w:rsidRDefault="00C62F10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 w:rsidRPr="00C62F10">
        <w:rPr>
          <w:b/>
          <w:lang w:val="bg-BG"/>
        </w:rPr>
        <w:t>Комуникацията по проекта</w:t>
      </w:r>
      <w:r w:rsidRPr="00C62F10">
        <w:rPr>
          <w:lang w:val="bg-BG"/>
        </w:rPr>
        <w:t xml:space="preserve"> (въпроси, </w:t>
      </w:r>
      <w:r w:rsidR="00C022F8">
        <w:rPr>
          <w:lang w:val="bg-BG"/>
        </w:rPr>
        <w:t xml:space="preserve">дискусии между участниците, </w:t>
      </w:r>
      <w:r w:rsidRPr="00C62F10">
        <w:rPr>
          <w:lang w:val="bg-BG"/>
        </w:rPr>
        <w:t>молби за помощ</w:t>
      </w:r>
      <w:r w:rsidR="00C022F8">
        <w:rPr>
          <w:lang w:val="bg-BG"/>
        </w:rPr>
        <w:t xml:space="preserve"> и т.н.</w:t>
      </w:r>
      <w:r w:rsidRPr="00C62F10">
        <w:rPr>
          <w:lang w:val="bg-BG"/>
        </w:rPr>
        <w:t>) се води в Уикипедия – на беседата на проекта, на потребителските беседи на участниците или на беседите към статиите.</w:t>
      </w:r>
    </w:p>
    <w:p w:rsidR="00C022F8" w:rsidRPr="00035714" w:rsidRDefault="00C022F8" w:rsidP="00035714">
      <w:pPr>
        <w:pStyle w:val="ListParagraph"/>
        <w:numPr>
          <w:ilvl w:val="0"/>
          <w:numId w:val="13"/>
        </w:numPr>
        <w:spacing w:before="60" w:after="60"/>
        <w:contextualSpacing w:val="0"/>
        <w:rPr>
          <w:lang w:val="bg-BG"/>
        </w:rPr>
      </w:pPr>
      <w:r w:rsidRPr="00035714">
        <w:rPr>
          <w:lang w:val="bg-BG"/>
        </w:rPr>
        <w:t xml:space="preserve">При създаването на страница се препоръчва да се започва от </w:t>
      </w:r>
      <w:r w:rsidRPr="00035714">
        <w:rPr>
          <w:b/>
          <w:lang w:val="bg-BG"/>
        </w:rPr>
        <w:t>работна подстраница</w:t>
      </w:r>
      <w:r w:rsidR="00035714" w:rsidRPr="00035714">
        <w:rPr>
          <w:b/>
        </w:rPr>
        <w:t xml:space="preserve"> </w:t>
      </w:r>
      <w:r w:rsidR="00035714" w:rsidRPr="00035714">
        <w:t>(</w:t>
      </w:r>
      <w:r w:rsidR="00035714" w:rsidRPr="00035714">
        <w:rPr>
          <w:lang w:val="bg-BG"/>
        </w:rPr>
        <w:t>чернова)</w:t>
      </w:r>
      <w:r w:rsidRPr="00035714">
        <w:rPr>
          <w:lang w:val="bg-BG"/>
        </w:rPr>
        <w:t>, а чак когато придобие завършен вид, текстът да се изнася като нова енциклопедична статия.</w:t>
      </w:r>
      <w:r w:rsidR="00035714" w:rsidRPr="00035714">
        <w:rPr>
          <w:lang w:val="bg-BG"/>
        </w:rPr>
        <w:t xml:space="preserve"> Работна подстраница може да се създаде в пространството на някой от участниците (например </w:t>
      </w:r>
      <w:hyperlink r:id="rId20" w:history="1">
        <w:r w:rsidR="00035714" w:rsidRPr="00035714">
          <w:rPr>
            <w:rStyle w:val="Hyperlink"/>
            <w:lang w:val="bg-BG"/>
          </w:rPr>
          <w:t>http://bg.wikipedia.org/wiki/user:Nakov/Декомпилатор</w:t>
        </w:r>
      </w:hyperlink>
      <w:r w:rsidR="00035714" w:rsidRPr="00035714">
        <w:rPr>
          <w:lang w:val="bg-BG"/>
        </w:rPr>
        <w:t>).</w:t>
      </w:r>
    </w:p>
    <w:p w:rsidR="00081921" w:rsidRDefault="00081921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Екипите имат право </w:t>
      </w:r>
      <w:r w:rsidRPr="00081921">
        <w:rPr>
          <w:b/>
          <w:lang w:val="bg-BG"/>
        </w:rPr>
        <w:t>да си помагат помежду си</w:t>
      </w:r>
      <w:r>
        <w:rPr>
          <w:lang w:val="bg-BG"/>
        </w:rPr>
        <w:t>, да дискутират статиите си, да предлагат промени, да поправят грешки, да допълват и подобряват чуждото съдържание.</w:t>
      </w:r>
    </w:p>
    <w:p w:rsidR="009C4B1C" w:rsidRDefault="00265C8A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Всеки екип трябва да представи работата си на </w:t>
      </w:r>
      <w:r w:rsidRPr="00C756C1">
        <w:rPr>
          <w:b/>
          <w:lang w:val="bg-BG"/>
        </w:rPr>
        <w:t>публична защита</w:t>
      </w:r>
      <w:r>
        <w:rPr>
          <w:lang w:val="bg-BG"/>
        </w:rPr>
        <w:t xml:space="preserve"> в рамките на </w:t>
      </w:r>
      <w:r w:rsidRPr="00B03904">
        <w:rPr>
          <w:b/>
          <w:lang w:val="bg-BG"/>
        </w:rPr>
        <w:t>5 минути</w:t>
      </w:r>
      <w:r>
        <w:rPr>
          <w:lang w:val="bg-BG"/>
        </w:rPr>
        <w:t>.</w:t>
      </w:r>
      <w:r w:rsidR="00B03904">
        <w:t xml:space="preserve"> </w:t>
      </w:r>
      <w:r w:rsidR="00B03904">
        <w:rPr>
          <w:lang w:val="bg-BG"/>
        </w:rPr>
        <w:t>Датата за защита ще бъде определена по-късно. Необходимо е присъствието на поне един участник от всеки отбор.</w:t>
      </w:r>
    </w:p>
    <w:p w:rsidR="0014221C" w:rsidRDefault="0014221C" w:rsidP="0014221C">
      <w:pPr>
        <w:pStyle w:val="Heading2"/>
        <w:rPr>
          <w:lang w:val="bg-BG"/>
        </w:rPr>
      </w:pPr>
      <w:r>
        <w:rPr>
          <w:lang w:val="bg-BG"/>
        </w:rPr>
        <w:t>Критерии за оценяване</w:t>
      </w:r>
    </w:p>
    <w:p w:rsidR="0014221C" w:rsidRDefault="0014221C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Качествено, грамотно, обективно, </w:t>
      </w:r>
      <w:r w:rsidR="008C1CE6">
        <w:rPr>
          <w:lang w:val="bg-BG"/>
        </w:rPr>
        <w:t xml:space="preserve">компетентно </w:t>
      </w:r>
      <w:r>
        <w:rPr>
          <w:lang w:val="bg-BG"/>
        </w:rPr>
        <w:t xml:space="preserve">и </w:t>
      </w:r>
      <w:r w:rsidR="008C1CE6">
        <w:rPr>
          <w:lang w:val="bg-BG"/>
        </w:rPr>
        <w:t xml:space="preserve">разбираемо </w:t>
      </w:r>
      <w:r>
        <w:rPr>
          <w:lang w:val="bg-BG"/>
        </w:rPr>
        <w:t xml:space="preserve">написани </w:t>
      </w:r>
      <w:r w:rsidRPr="008C1CE6">
        <w:rPr>
          <w:b/>
          <w:lang w:val="bg-BG"/>
        </w:rPr>
        <w:t>статии</w:t>
      </w:r>
      <w:r w:rsidR="00EA1CBA" w:rsidRPr="008C1CE6">
        <w:rPr>
          <w:b/>
          <w:lang w:val="bg-BG"/>
        </w:rPr>
        <w:t xml:space="preserve"> в енциклопедичен стил</w:t>
      </w:r>
      <w:r>
        <w:rPr>
          <w:lang w:val="bg-BG"/>
        </w:rPr>
        <w:t>,</w:t>
      </w:r>
      <w:r w:rsidR="00EA1CBA">
        <w:rPr>
          <w:lang w:val="bg-BG"/>
        </w:rPr>
        <w:t xml:space="preserve"> </w:t>
      </w:r>
      <w:r>
        <w:rPr>
          <w:lang w:val="bg-BG"/>
        </w:rPr>
        <w:t xml:space="preserve">с </w:t>
      </w:r>
      <w:r w:rsidR="00EA1CBA">
        <w:rPr>
          <w:lang w:val="bg-BG"/>
        </w:rPr>
        <w:t xml:space="preserve">коректно </w:t>
      </w:r>
      <w:r>
        <w:rPr>
          <w:lang w:val="bg-BG"/>
        </w:rPr>
        <w:t>цитиране на източниците.</w:t>
      </w:r>
    </w:p>
    <w:p w:rsidR="0014221C" w:rsidRDefault="0014221C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Авторски текст</w:t>
      </w:r>
      <w:r>
        <w:rPr>
          <w:lang w:val="bg-BG"/>
        </w:rPr>
        <w:t xml:space="preserve"> (или превод от свободни източници), без нарушаване на авторски права.</w:t>
      </w:r>
      <w:r w:rsidR="00CA730A">
        <w:rPr>
          <w:lang w:val="bg-BG"/>
        </w:rPr>
        <w:t xml:space="preserve"> Необходимо е текстът да е уникален (да го няма публикуван на друго място в Интернет). Проверява се с инструменти за проверка уникалността на съдържанието.</w:t>
      </w:r>
    </w:p>
    <w:p w:rsidR="00EA1CBA" w:rsidRDefault="00EA1CBA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Спазване на правилата на Уикипедия</w:t>
      </w:r>
      <w:r w:rsidRPr="00EA1CBA">
        <w:rPr>
          <w:lang w:val="bg-BG"/>
        </w:rPr>
        <w:t xml:space="preserve"> и</w:t>
      </w:r>
      <w:r>
        <w:rPr>
          <w:lang w:val="bg-BG"/>
        </w:rPr>
        <w:t xml:space="preserve"> п</w:t>
      </w:r>
      <w:r w:rsidRPr="00EA1CBA">
        <w:rPr>
          <w:lang w:val="bg-BG"/>
        </w:rPr>
        <w:t>озитивна обратна връзка от уики-обществото</w:t>
      </w:r>
      <w:r>
        <w:rPr>
          <w:lang w:val="bg-BG"/>
        </w:rPr>
        <w:t>. Доказва се чрез преглед на бесед</w:t>
      </w:r>
      <w:r w:rsidR="005F21E0">
        <w:rPr>
          <w:lang w:val="bg-BG"/>
        </w:rPr>
        <w:t>ите</w:t>
      </w:r>
      <w:r>
        <w:rPr>
          <w:lang w:val="bg-BG"/>
        </w:rPr>
        <w:t xml:space="preserve"> по статиите и липса на административни наказания</w:t>
      </w:r>
      <w:r w:rsidR="005F21E0">
        <w:rPr>
          <w:lang w:val="bg-BG"/>
        </w:rPr>
        <w:t xml:space="preserve"> </w:t>
      </w:r>
      <w:r w:rsidR="005F21E0">
        <w:rPr>
          <w:lang w:val="bg-BG"/>
        </w:rPr>
        <w:t>(</w:t>
      </w:r>
      <w:r w:rsidR="005F21E0">
        <w:rPr>
          <w:lang w:val="bg-BG"/>
        </w:rPr>
        <w:t xml:space="preserve">като </w:t>
      </w:r>
      <w:r w:rsidR="005F21E0">
        <w:rPr>
          <w:lang w:val="bg-BG"/>
        </w:rPr>
        <w:t>изтриване или защита на статия</w:t>
      </w:r>
      <w:r w:rsidR="005F21E0">
        <w:rPr>
          <w:lang w:val="bg-BG"/>
        </w:rPr>
        <w:t xml:space="preserve"> или</w:t>
      </w:r>
      <w:r w:rsidR="005F21E0">
        <w:rPr>
          <w:lang w:val="bg-BG"/>
        </w:rPr>
        <w:t xml:space="preserve"> блокиране на потребител).</w:t>
      </w:r>
    </w:p>
    <w:p w:rsidR="00DD3484" w:rsidRDefault="00DD3484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Участие на всички съотборници</w:t>
      </w:r>
      <w:r w:rsidRPr="00DD3484">
        <w:rPr>
          <w:lang w:val="bg-BG"/>
        </w:rPr>
        <w:t xml:space="preserve"> от екипа. Доказва се чрез история на промените.</w:t>
      </w:r>
    </w:p>
    <w:p w:rsidR="00081921" w:rsidRPr="00DD3484" w:rsidRDefault="00081921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Помагане на други екипи</w:t>
      </w:r>
      <w:r>
        <w:rPr>
          <w:lang w:val="bg-BG"/>
        </w:rPr>
        <w:t xml:space="preserve"> в работата по техните статии. Доказва се чрез история на промените за даден потребител.</w:t>
      </w:r>
    </w:p>
    <w:p w:rsidR="00265C8A" w:rsidRDefault="00D105C1" w:rsidP="00D105C1">
      <w:pPr>
        <w:pStyle w:val="Heading2"/>
        <w:rPr>
          <w:lang w:val="bg-BG"/>
        </w:rPr>
      </w:pPr>
      <w:r>
        <w:rPr>
          <w:lang w:val="bg-BG"/>
        </w:rPr>
        <w:lastRenderedPageBreak/>
        <w:t>Оценяване на съотборниците</w:t>
      </w:r>
    </w:p>
    <w:p w:rsidR="002554E6" w:rsidRDefault="00D105C1" w:rsidP="00D105C1">
      <w:r>
        <w:rPr>
          <w:lang w:val="bg-BG"/>
        </w:rPr>
        <w:t xml:space="preserve">Всеки участник в екипната работа ще трябва да оцени съотборниците си след края на проекта, така че имайте готовност. Оценяването става чрез попълване на формуляр в студентската система </w:t>
      </w:r>
      <w:hyperlink r:id="rId21" w:history="1">
        <w:r w:rsidRPr="00BA2AD8">
          <w:rPr>
            <w:rStyle w:val="Hyperlink"/>
          </w:rPr>
          <w:t>http://telerikacademy.com</w:t>
        </w:r>
      </w:hyperlink>
      <w:r>
        <w:t>.</w:t>
      </w:r>
    </w:p>
    <w:p w:rsidR="003223BC" w:rsidRDefault="003223BC" w:rsidP="003223BC">
      <w:pPr>
        <w:pStyle w:val="Heading2"/>
        <w:rPr>
          <w:lang w:val="bg-BG"/>
        </w:rPr>
      </w:pPr>
      <w:r>
        <w:rPr>
          <w:lang w:val="bg-BG"/>
        </w:rPr>
        <w:t>Срок</w:t>
      </w:r>
    </w:p>
    <w:p w:rsidR="003512B0" w:rsidRDefault="003223BC" w:rsidP="00D105C1">
      <w:pPr>
        <w:rPr>
          <w:lang w:val="bg-BG"/>
        </w:rPr>
      </w:pPr>
      <w:r>
        <w:rPr>
          <w:lang w:val="bg-BG"/>
        </w:rPr>
        <w:t xml:space="preserve">Крайният срок за предаване на проектите е </w:t>
      </w:r>
      <w:r w:rsidRPr="003223BC">
        <w:rPr>
          <w:b/>
          <w:lang w:val="bg-BG"/>
        </w:rPr>
        <w:t xml:space="preserve">1 </w:t>
      </w:r>
      <w:r w:rsidR="00C664FF">
        <w:rPr>
          <w:b/>
          <w:lang w:val="bg-BG"/>
        </w:rPr>
        <w:t>септември</w:t>
      </w:r>
      <w:r w:rsidRPr="003223BC">
        <w:rPr>
          <w:b/>
          <w:lang w:val="bg-BG"/>
        </w:rPr>
        <w:t xml:space="preserve"> 2013</w:t>
      </w:r>
      <w:r>
        <w:rPr>
          <w:lang w:val="bg-BG"/>
        </w:rPr>
        <w:t>.</w:t>
      </w:r>
    </w:p>
    <w:p w:rsidR="00C664FF" w:rsidRPr="003223BC" w:rsidRDefault="00C664FF" w:rsidP="00D105C1">
      <w:pPr>
        <w:rPr>
          <w:lang w:val="bg-BG"/>
        </w:rPr>
      </w:pPr>
      <w:bookmarkStart w:id="0" w:name="_GoBack"/>
      <w:bookmarkEnd w:id="0"/>
    </w:p>
    <w:sectPr w:rsidR="00C664FF" w:rsidRPr="003223BC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B4" w:rsidRDefault="006F10B4">
      <w:r>
        <w:separator/>
      </w:r>
    </w:p>
  </w:endnote>
  <w:endnote w:type="continuationSeparator" w:id="0">
    <w:p w:rsidR="006F10B4" w:rsidRDefault="006F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F21E0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F21E0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8758B8" w:rsidRDefault="006F10B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B4" w:rsidRDefault="006F10B4">
      <w:r>
        <w:separator/>
      </w:r>
    </w:p>
  </w:footnote>
  <w:footnote w:type="continuationSeparator" w:id="0">
    <w:p w:rsidR="006F10B4" w:rsidRDefault="006F1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3FDF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0C300D" w:rsidRDefault="000C300D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</w:t>
          </w:r>
          <w:r w:rsidR="008758B8">
            <w:rPr>
              <w:lang w:val="bg-BG"/>
            </w:rPr>
            <w:t>ул.</w:t>
          </w:r>
          <w:r w:rsidR="0014677B">
            <w:t xml:space="preserve"> </w:t>
          </w:r>
          <w:r w:rsidR="008758B8">
            <w:rPr>
              <w:lang w:val="bg-BG"/>
            </w:rPr>
            <w:t>“Александър Малинов“</w:t>
          </w:r>
          <w:r w:rsidR="0014677B">
            <w:t xml:space="preserve"> </w:t>
          </w:r>
          <w:r w:rsidR="008758B8">
            <w:rPr>
              <w:lang w:val="bg-BG"/>
            </w:rPr>
            <w:t>№</w:t>
          </w:r>
          <w:r w:rsidR="00153FDF">
            <w:t xml:space="preserve"> </w:t>
          </w:r>
          <w:r w:rsidR="008758B8">
            <w:rPr>
              <w:lang w:val="bg-BG"/>
            </w:rPr>
            <w:t>3</w:t>
          </w:r>
          <w:r w:rsidR="00153FDF">
            <w:t>1</w:t>
          </w:r>
          <w:r w:rsidR="0046113A">
            <w:t xml:space="preserve">, </w:t>
          </w:r>
          <w:r w:rsidR="008758B8"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3F3A33" w:rsidRDefault="006F10B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BC5CB3"/>
    <w:multiLevelType w:val="multilevel"/>
    <w:tmpl w:val="0EC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84F62"/>
    <w:multiLevelType w:val="hybridMultilevel"/>
    <w:tmpl w:val="727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F553B"/>
    <w:multiLevelType w:val="multilevel"/>
    <w:tmpl w:val="255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5A41067"/>
    <w:multiLevelType w:val="hybridMultilevel"/>
    <w:tmpl w:val="F17C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F20EE"/>
    <w:multiLevelType w:val="hybridMultilevel"/>
    <w:tmpl w:val="F93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B3321"/>
    <w:multiLevelType w:val="hybridMultilevel"/>
    <w:tmpl w:val="5C16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26C33B6"/>
    <w:multiLevelType w:val="multilevel"/>
    <w:tmpl w:val="EFF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7"/>
  </w:num>
  <w:num w:numId="5">
    <w:abstractNumId w:val="15"/>
  </w:num>
  <w:num w:numId="6">
    <w:abstractNumId w:val="16"/>
  </w:num>
  <w:num w:numId="7">
    <w:abstractNumId w:val="1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5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4946"/>
    <w:rsid w:val="00035714"/>
    <w:rsid w:val="00040D87"/>
    <w:rsid w:val="00051A0F"/>
    <w:rsid w:val="00051ABB"/>
    <w:rsid w:val="00055D00"/>
    <w:rsid w:val="00063ABA"/>
    <w:rsid w:val="000733CB"/>
    <w:rsid w:val="000740B9"/>
    <w:rsid w:val="00081921"/>
    <w:rsid w:val="00084F57"/>
    <w:rsid w:val="000943BF"/>
    <w:rsid w:val="000C300D"/>
    <w:rsid w:val="000E494F"/>
    <w:rsid w:val="000E532F"/>
    <w:rsid w:val="000E6EA7"/>
    <w:rsid w:val="000F0B5C"/>
    <w:rsid w:val="000F4256"/>
    <w:rsid w:val="001248BE"/>
    <w:rsid w:val="00130844"/>
    <w:rsid w:val="00134C58"/>
    <w:rsid w:val="0014221C"/>
    <w:rsid w:val="0014677B"/>
    <w:rsid w:val="001510E9"/>
    <w:rsid w:val="00153FDF"/>
    <w:rsid w:val="00156173"/>
    <w:rsid w:val="0015630B"/>
    <w:rsid w:val="0017224E"/>
    <w:rsid w:val="0017625F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17DDF"/>
    <w:rsid w:val="002256CC"/>
    <w:rsid w:val="00232AA2"/>
    <w:rsid w:val="0024693A"/>
    <w:rsid w:val="00247B15"/>
    <w:rsid w:val="0025114C"/>
    <w:rsid w:val="002528B2"/>
    <w:rsid w:val="002554E6"/>
    <w:rsid w:val="00265C8A"/>
    <w:rsid w:val="00270DD5"/>
    <w:rsid w:val="0027273B"/>
    <w:rsid w:val="002730AA"/>
    <w:rsid w:val="002868AD"/>
    <w:rsid w:val="00286DDB"/>
    <w:rsid w:val="002A015D"/>
    <w:rsid w:val="002B6B03"/>
    <w:rsid w:val="002C1485"/>
    <w:rsid w:val="002C6AC0"/>
    <w:rsid w:val="002F27CA"/>
    <w:rsid w:val="00300085"/>
    <w:rsid w:val="00301D30"/>
    <w:rsid w:val="003223BC"/>
    <w:rsid w:val="003349A0"/>
    <w:rsid w:val="00340BB7"/>
    <w:rsid w:val="00346BC7"/>
    <w:rsid w:val="003512B0"/>
    <w:rsid w:val="00353E4D"/>
    <w:rsid w:val="003606FD"/>
    <w:rsid w:val="00360B4D"/>
    <w:rsid w:val="00361CF6"/>
    <w:rsid w:val="003625C6"/>
    <w:rsid w:val="0036614F"/>
    <w:rsid w:val="003701BB"/>
    <w:rsid w:val="00370502"/>
    <w:rsid w:val="00370ED3"/>
    <w:rsid w:val="00377855"/>
    <w:rsid w:val="003A24B4"/>
    <w:rsid w:val="003A4BA8"/>
    <w:rsid w:val="003B0BA0"/>
    <w:rsid w:val="003B312B"/>
    <w:rsid w:val="003C355F"/>
    <w:rsid w:val="003D2B08"/>
    <w:rsid w:val="003D499D"/>
    <w:rsid w:val="003E238C"/>
    <w:rsid w:val="003F0025"/>
    <w:rsid w:val="003F3A33"/>
    <w:rsid w:val="00404189"/>
    <w:rsid w:val="00416D86"/>
    <w:rsid w:val="004210F6"/>
    <w:rsid w:val="004254EE"/>
    <w:rsid w:val="0043194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2009"/>
    <w:rsid w:val="004C0C23"/>
    <w:rsid w:val="004C5ADC"/>
    <w:rsid w:val="004D0809"/>
    <w:rsid w:val="004D7BAC"/>
    <w:rsid w:val="004E19BB"/>
    <w:rsid w:val="004E665D"/>
    <w:rsid w:val="004F06CC"/>
    <w:rsid w:val="00502A78"/>
    <w:rsid w:val="0051316B"/>
    <w:rsid w:val="00513183"/>
    <w:rsid w:val="00535770"/>
    <w:rsid w:val="0053698C"/>
    <w:rsid w:val="005519C5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E312A"/>
    <w:rsid w:val="005F21E0"/>
    <w:rsid w:val="006001FA"/>
    <w:rsid w:val="00605BD1"/>
    <w:rsid w:val="0061142D"/>
    <w:rsid w:val="00634698"/>
    <w:rsid w:val="00636D60"/>
    <w:rsid w:val="00647AF5"/>
    <w:rsid w:val="006525F2"/>
    <w:rsid w:val="00660EC8"/>
    <w:rsid w:val="00686458"/>
    <w:rsid w:val="006B01AC"/>
    <w:rsid w:val="006B13C8"/>
    <w:rsid w:val="006B48C0"/>
    <w:rsid w:val="006B5F93"/>
    <w:rsid w:val="006D04FB"/>
    <w:rsid w:val="006D0EED"/>
    <w:rsid w:val="006F10B4"/>
    <w:rsid w:val="007047F1"/>
    <w:rsid w:val="007079C8"/>
    <w:rsid w:val="0071580A"/>
    <w:rsid w:val="00716D19"/>
    <w:rsid w:val="00733200"/>
    <w:rsid w:val="00750E5D"/>
    <w:rsid w:val="00757D48"/>
    <w:rsid w:val="00760400"/>
    <w:rsid w:val="00790B8C"/>
    <w:rsid w:val="007A1B4F"/>
    <w:rsid w:val="007A5892"/>
    <w:rsid w:val="007B2F61"/>
    <w:rsid w:val="007C4F57"/>
    <w:rsid w:val="007D7773"/>
    <w:rsid w:val="007E3DB6"/>
    <w:rsid w:val="007E682E"/>
    <w:rsid w:val="00800BC7"/>
    <w:rsid w:val="00805322"/>
    <w:rsid w:val="008069D4"/>
    <w:rsid w:val="00822482"/>
    <w:rsid w:val="00823DEE"/>
    <w:rsid w:val="00827AA4"/>
    <w:rsid w:val="0083015F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02D4"/>
    <w:rsid w:val="00894876"/>
    <w:rsid w:val="008C1CE6"/>
    <w:rsid w:val="008D292C"/>
    <w:rsid w:val="008D388A"/>
    <w:rsid w:val="008D4936"/>
    <w:rsid w:val="008D5082"/>
    <w:rsid w:val="008E3664"/>
    <w:rsid w:val="008E61EC"/>
    <w:rsid w:val="008F5B1E"/>
    <w:rsid w:val="008F7DA1"/>
    <w:rsid w:val="009128CD"/>
    <w:rsid w:val="0091723A"/>
    <w:rsid w:val="009247A7"/>
    <w:rsid w:val="00926968"/>
    <w:rsid w:val="009370B8"/>
    <w:rsid w:val="00941EE5"/>
    <w:rsid w:val="0095490F"/>
    <w:rsid w:val="00957512"/>
    <w:rsid w:val="00977449"/>
    <w:rsid w:val="00991301"/>
    <w:rsid w:val="009A389C"/>
    <w:rsid w:val="009A534F"/>
    <w:rsid w:val="009C4B1C"/>
    <w:rsid w:val="009E5CA1"/>
    <w:rsid w:val="009E6BB7"/>
    <w:rsid w:val="009E717D"/>
    <w:rsid w:val="00A14074"/>
    <w:rsid w:val="00A271AE"/>
    <w:rsid w:val="00A66D6C"/>
    <w:rsid w:val="00A742D1"/>
    <w:rsid w:val="00A74A55"/>
    <w:rsid w:val="00A85672"/>
    <w:rsid w:val="00A9626F"/>
    <w:rsid w:val="00A97129"/>
    <w:rsid w:val="00AB3910"/>
    <w:rsid w:val="00AC73A6"/>
    <w:rsid w:val="00AC7895"/>
    <w:rsid w:val="00AD311E"/>
    <w:rsid w:val="00B03904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8107E"/>
    <w:rsid w:val="00B864B2"/>
    <w:rsid w:val="00B925D3"/>
    <w:rsid w:val="00BA08C1"/>
    <w:rsid w:val="00BB17A9"/>
    <w:rsid w:val="00BB222F"/>
    <w:rsid w:val="00BC08CF"/>
    <w:rsid w:val="00BC389A"/>
    <w:rsid w:val="00BD4535"/>
    <w:rsid w:val="00BD477E"/>
    <w:rsid w:val="00BD68FF"/>
    <w:rsid w:val="00BF1CB7"/>
    <w:rsid w:val="00C022F8"/>
    <w:rsid w:val="00C03AED"/>
    <w:rsid w:val="00C106CA"/>
    <w:rsid w:val="00C12DB0"/>
    <w:rsid w:val="00C17D8D"/>
    <w:rsid w:val="00C25514"/>
    <w:rsid w:val="00C3422D"/>
    <w:rsid w:val="00C420D7"/>
    <w:rsid w:val="00C62F10"/>
    <w:rsid w:val="00C664FF"/>
    <w:rsid w:val="00C742C2"/>
    <w:rsid w:val="00C74A16"/>
    <w:rsid w:val="00C756C1"/>
    <w:rsid w:val="00C75802"/>
    <w:rsid w:val="00C80649"/>
    <w:rsid w:val="00C90C64"/>
    <w:rsid w:val="00CA1113"/>
    <w:rsid w:val="00CA730A"/>
    <w:rsid w:val="00CB7622"/>
    <w:rsid w:val="00CC074D"/>
    <w:rsid w:val="00CC0A1F"/>
    <w:rsid w:val="00CD587F"/>
    <w:rsid w:val="00D03530"/>
    <w:rsid w:val="00D105C1"/>
    <w:rsid w:val="00D10D97"/>
    <w:rsid w:val="00D164DC"/>
    <w:rsid w:val="00D25231"/>
    <w:rsid w:val="00D31CE4"/>
    <w:rsid w:val="00D44C79"/>
    <w:rsid w:val="00D5038B"/>
    <w:rsid w:val="00D522F6"/>
    <w:rsid w:val="00D551F8"/>
    <w:rsid w:val="00D719DC"/>
    <w:rsid w:val="00D72E3F"/>
    <w:rsid w:val="00D75DB1"/>
    <w:rsid w:val="00D81AF4"/>
    <w:rsid w:val="00D840B7"/>
    <w:rsid w:val="00D84865"/>
    <w:rsid w:val="00D86395"/>
    <w:rsid w:val="00DB209F"/>
    <w:rsid w:val="00DC5DE6"/>
    <w:rsid w:val="00DD2EBC"/>
    <w:rsid w:val="00DD3484"/>
    <w:rsid w:val="00DD473E"/>
    <w:rsid w:val="00DE0129"/>
    <w:rsid w:val="00E17D28"/>
    <w:rsid w:val="00E20B92"/>
    <w:rsid w:val="00E25A5E"/>
    <w:rsid w:val="00E30876"/>
    <w:rsid w:val="00E452E8"/>
    <w:rsid w:val="00E51190"/>
    <w:rsid w:val="00E52E91"/>
    <w:rsid w:val="00E61398"/>
    <w:rsid w:val="00E647DC"/>
    <w:rsid w:val="00E90A24"/>
    <w:rsid w:val="00EA08B0"/>
    <w:rsid w:val="00EA0B21"/>
    <w:rsid w:val="00EA1CBA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096E"/>
    <w:rsid w:val="00F30CB3"/>
    <w:rsid w:val="00F35CD4"/>
    <w:rsid w:val="00F44305"/>
    <w:rsid w:val="00F5031A"/>
    <w:rsid w:val="00F5508A"/>
    <w:rsid w:val="00F56336"/>
    <w:rsid w:val="00F62CEE"/>
    <w:rsid w:val="00F6382C"/>
    <w:rsid w:val="00F642FA"/>
    <w:rsid w:val="00FC6300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470CB8-C0DF-46E9-9C2F-0189CDA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C4B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" TargetMode="External"/><Relationship Id="rId13" Type="http://schemas.openxmlformats.org/officeDocument/2006/relationships/hyperlink" Target="http://bg.wikipedia.org/wiki/%D0%A3%D0%B8%D0%BA%D0%B8%D0%BF%D0%B5%D0%B4%D0%B8%D1%8F:%D0%A3%D0%B8%D0%BA%D0%B8%D0%B5%D1%82%D0%B8%D0%BA%D0%B5%D1%82" TargetMode="External"/><Relationship Id="rId18" Type="http://schemas.openxmlformats.org/officeDocument/2006/relationships/hyperlink" Target="http://telerikacademy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lerikacademy.com" TargetMode="External"/><Relationship Id="rId7" Type="http://schemas.openxmlformats.org/officeDocument/2006/relationships/hyperlink" Target="http://academy.telerik.com/student-courses/soft-skills-and-business-skills/teamwork/" TargetMode="External"/><Relationship Id="rId12" Type="http://schemas.openxmlformats.org/officeDocument/2006/relationships/hyperlink" Target="http://bg.wikipedia.org/wiki/%D0%A3%D0%B8%D0%BA%D0%B8%D0%BF%D0%B5%D0%B4%D0%B8%D1%8F:%D0%A0%D0%B5%D0%B4%D0%B0%D0%BA%D1%82%D0%B8%D1%80%D0%B0%D0%BD%D0%B5_%D0%BD%D0%B0_%D1%81%D1%82%D1%80%D0%B0%D0%BD%D0%B8%D1%86%D0%B8" TargetMode="External"/><Relationship Id="rId17" Type="http://schemas.openxmlformats.org/officeDocument/2006/relationships/hyperlink" Target="http://bg.wikipedia.org/wiki/%D0%A3%D0%B8%D0%BA%D0%B8%D0%BF%D0%B5%D0%B4%D0%B8%D1%8F:%D0%A3%D0%BD%D0%B8%D0%B2%D0%B5%D1%80%D1%81%D0%B8%D1%82%D0%B5%D1%82%D1%81%D0%BA%D0%B8_%D1%83%D0%B8%D0%BA%D0%B8%D0%BF%D1%80%D0%BE%D0%B5%D0%BA%D1%82%D0%B8/%D0%A7%D0%B5%D1%81%D1%82%D0%BE_%D0%B7%D0%B0%D0%B4%D0%B0%D0%B2%D0%B0%D0%BD%D0%B8_%D0%B2%D1%8A%D0%BF%D1%80%D0%BE%D1%81%D0%B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g.wikipedia.org/wiki/%D0%A3%D0%B8%D0%BA%D0%B8%D0%BF%D0%B5%D0%B4%D0%B8%D1%8F:%D0%9E%D1%84%D0%BE%D1%80%D0%BC%D0%BB%D0%B5%D0%BD%D0%B8%D0%B5" TargetMode="External"/><Relationship Id="rId20" Type="http://schemas.openxmlformats.org/officeDocument/2006/relationships/hyperlink" Target="http://bg.wikipedia.org/wiki/user:Nakov/&#1044;&#1077;&#1082;&#1086;&#1084;&#1087;&#1080;&#1083;&#1072;&#1090;&#1086;&#1088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g.wikipedia.org/wiki/%D0%A3%D0%B8%D0%BA%D0%B8%D0%BF%D0%B5%D0%B4%D0%B8%D1%8F:%D0%95%D0%BD%D1%86%D0%B8%D0%BA%D0%BB%D0%BE%D0%BF%D0%B5%D0%B4%D0%B8%D1%87%D0%BD%D0%BE%D1%81%D1%8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bg.wikipedia.org/wiki/%D0%A3%D0%B8%D0%BA%D0%B8%D0%BF%D0%B5%D0%B4%D0%B8%D1%8F:%D0%92%D0%B0%D1%88%D0%B0%D1%82%D0%B0_%D0%BF%D1%8A%D1%80%D0%B2%D0%B0_%D1%81%D1%82%D0%B0%D1%82%D0%B8%D1%8F" TargetMode="External"/><Relationship Id="rId19" Type="http://schemas.openxmlformats.org/officeDocument/2006/relationships/hyperlink" Target="http://bg.wikipedia.org/w/index.php?title=%D0%9F%D1%80%D0%BE%D0%B3%D1%80%D0%B0%D0%BC%D0%B8%D1%80%D0%B0%D0%BD%D0%B5&amp;action=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%D0%A3:%D0%9F%D0%95%D0%A2" TargetMode="External"/><Relationship Id="rId14" Type="http://schemas.openxmlformats.org/officeDocument/2006/relationships/hyperlink" Target="http://bg.wikipedia.org/wiki/%D0%A3%D0%B8%D0%BA%D0%B8%D0%BF%D0%B5%D0%B4%D0%B8%D1%8F:%D0%90%D0%B2%D1%82%D0%BE%D1%80%D1%81%D0%BA%D0%BE_%D0%BF%D1%80%D0%B0%D0%B2%D0%BE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198</TotalTime>
  <Pages>3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Екипен проект за писане на статии за Българската Уикипедия</vt:lpstr>
    </vt:vector>
  </TitlesOfParts>
  <Company>Telerik Corporation</Company>
  <LinksUpToDate>false</LinksUpToDate>
  <CharactersWithSpaces>7363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Екипен проект за писане на статии за Българската Уикипедия</dc:title>
  <dc:subject>Attracting Candidates</dc:subject>
  <dc:creator>Svetlin Nakov</dc:creator>
  <cp:keywords/>
  <cp:lastModifiedBy>Svetlin Nakov</cp:lastModifiedBy>
  <cp:revision>38</cp:revision>
  <cp:lastPrinted>2009-11-24T11:33:00Z</cp:lastPrinted>
  <dcterms:created xsi:type="dcterms:W3CDTF">2012-12-21T17:40:00Z</dcterms:created>
  <dcterms:modified xsi:type="dcterms:W3CDTF">2013-07-15T20:24:00Z</dcterms:modified>
</cp:coreProperties>
</file>